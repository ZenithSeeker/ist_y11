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3538" w14:textId="15B016FC" w:rsidR="00D077E9" w:rsidRDefault="00D077E9" w:rsidP="00D70D02">
      <w:r>
        <w:rPr>
          <w:noProof/>
        </w:rPr>
        <w:drawing>
          <wp:anchor distT="0" distB="0" distL="114300" distR="114300" simplePos="0" relativeHeight="251658240" behindDoc="1" locked="0" layoutInCell="1" allowOverlap="1" wp14:anchorId="2DA33F9A" wp14:editId="14278E9E">
            <wp:simplePos x="0" y="0"/>
            <wp:positionH relativeFrom="page">
              <wp:align>left</wp:align>
            </wp:positionH>
            <wp:positionV relativeFrom="page">
              <wp:posOffset>-15903</wp:posOffset>
            </wp:positionV>
            <wp:extent cx="7720302" cy="66836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20302" cy="66836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118D156" w14:textId="77777777" w:rsidTr="00D077E9">
        <w:trPr>
          <w:trHeight w:val="1894"/>
        </w:trPr>
        <w:tc>
          <w:tcPr>
            <w:tcW w:w="5580" w:type="dxa"/>
            <w:tcBorders>
              <w:top w:val="nil"/>
              <w:left w:val="nil"/>
              <w:bottom w:val="nil"/>
              <w:right w:val="nil"/>
            </w:tcBorders>
          </w:tcPr>
          <w:p w14:paraId="065D75E5" w14:textId="006EA6A8" w:rsidR="00D077E9" w:rsidRDefault="00D077E9" w:rsidP="00D077E9">
            <w:r>
              <w:rPr>
                <w:noProof/>
              </w:rPr>
              <mc:AlternateContent>
                <mc:Choice Requires="wps">
                  <w:drawing>
                    <wp:inline distT="0" distB="0" distL="0" distR="0" wp14:anchorId="250A83BE" wp14:editId="14316928">
                      <wp:extent cx="3528695" cy="1184302"/>
                      <wp:effectExtent l="0" t="0" r="0" b="0"/>
                      <wp:docPr id="8" name="Text Box 8"/>
                      <wp:cNvGraphicFramePr/>
                      <a:graphic xmlns:a="http://schemas.openxmlformats.org/drawingml/2006/main">
                        <a:graphicData uri="http://schemas.microsoft.com/office/word/2010/wordprocessingShape">
                          <wps:wsp>
                            <wps:cNvSpPr txBox="1"/>
                            <wps:spPr>
                              <a:xfrm>
                                <a:off x="0" y="0"/>
                                <a:ext cx="3528695" cy="1184302"/>
                              </a:xfrm>
                              <a:prstGeom prst="rect">
                                <a:avLst/>
                              </a:prstGeom>
                              <a:noFill/>
                              <a:ln w="6350">
                                <a:noFill/>
                              </a:ln>
                            </wps:spPr>
                            <wps:txbx>
                              <w:txbxContent>
                                <w:p w14:paraId="3F6C355F" w14:textId="3593EA40" w:rsidR="004D6C41" w:rsidRPr="00D86945" w:rsidRDefault="00902296" w:rsidP="003F45A0">
                                  <w:pPr>
                                    <w:pStyle w:val="Title"/>
                                  </w:pPr>
                                  <w:r>
                                    <w:t>Tic</w:t>
                                  </w:r>
                                  <w:r w:rsidR="003F45A0">
                                    <w:t>-</w:t>
                                  </w:r>
                                  <w:r>
                                    <w:t>Tac</w:t>
                                  </w:r>
                                  <w:r w:rsidR="003F45A0">
                                    <w:t>-</w:t>
                                  </w:r>
                                  <w:r>
                                    <w:t>Toe</w:t>
                                  </w:r>
                                  <w:r w:rsidR="003F45A0">
                                    <w:t xml:space="preserve"> </w:t>
                                  </w:r>
                                  <w:r w:rsidR="004D6C41">
                                    <w:t>Rep</w:t>
                                  </w:r>
                                  <w:r w:rsidR="003F45A0">
                                    <w:t>or</w:t>
                                  </w:r>
                                  <w:r w:rsidR="004D6C41">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0A83BE" id="_x0000_t202" coordsize="21600,21600" o:spt="202" path="m,l,21600r21600,l21600,xe">
                      <v:stroke joinstyle="miter"/>
                      <v:path gradientshapeok="t" o:connecttype="rect"/>
                    </v:shapetype>
                    <v:shape id="Text Box 8" o:spid="_x0000_s1026" type="#_x0000_t202" style="width:277.85pt;height:9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" filled="f" stroked="f" strokeweight=".5pt">
                      <v:textbox>
                        <w:txbxContent>
                          <w:p w14:paraId="3F6C355F" w14:textId="3593EA40" w:rsidR="004D6C41" w:rsidRPr="00D86945" w:rsidRDefault="00902296" w:rsidP="003F45A0">
                            <w:pPr>
                              <w:pStyle w:val="Title"/>
                            </w:pPr>
                            <w:r>
                              <w:t>Tic</w:t>
                            </w:r>
                            <w:r w:rsidR="003F45A0">
                              <w:t>-</w:t>
                            </w:r>
                            <w:r>
                              <w:t>Tac</w:t>
                            </w:r>
                            <w:r w:rsidR="003F45A0">
                              <w:t>-</w:t>
                            </w:r>
                            <w:r>
                              <w:t>Toe</w:t>
                            </w:r>
                            <w:r w:rsidR="003F45A0">
                              <w:t xml:space="preserve"> </w:t>
                            </w:r>
                            <w:r w:rsidR="004D6C41">
                              <w:t>Rep</w:t>
                            </w:r>
                            <w:r w:rsidR="003F45A0">
                              <w:t>or</w:t>
                            </w:r>
                            <w:r w:rsidR="004D6C41">
                              <w:t>t</w:t>
                            </w:r>
                          </w:p>
                        </w:txbxContent>
                      </v:textbox>
                      <w10:anchorlock/>
                    </v:shape>
                  </w:pict>
                </mc:Fallback>
              </mc:AlternateContent>
            </w:r>
          </w:p>
          <w:p w14:paraId="4A808FC8" w14:textId="2FFC2BF6" w:rsidR="00D077E9" w:rsidRDefault="005D73E4" w:rsidP="00D077E9">
            <w:r>
              <w:rPr>
                <w:noProof/>
              </w:rPr>
              <mc:AlternateContent>
                <mc:Choice Requires="wps">
                  <w:drawing>
                    <wp:inline distT="0" distB="0" distL="0" distR="0" wp14:anchorId="2B2A5073" wp14:editId="2A0E092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BCF6E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04CBB51" w14:textId="77777777" w:rsidTr="00D077E9">
        <w:trPr>
          <w:trHeight w:val="7636"/>
        </w:trPr>
        <w:tc>
          <w:tcPr>
            <w:tcW w:w="5580" w:type="dxa"/>
            <w:tcBorders>
              <w:top w:val="nil"/>
              <w:left w:val="nil"/>
              <w:bottom w:val="nil"/>
              <w:right w:val="nil"/>
            </w:tcBorders>
          </w:tcPr>
          <w:p w14:paraId="7023965F" w14:textId="77777777" w:rsidR="00D077E9" w:rsidRDefault="00D077E9" w:rsidP="00D077E9">
            <w:pPr>
              <w:rPr>
                <w:noProof/>
              </w:rPr>
            </w:pPr>
          </w:p>
        </w:tc>
      </w:tr>
      <w:tr w:rsidR="00D077E9" w14:paraId="0AB2DEB7" w14:textId="77777777" w:rsidTr="00D077E9">
        <w:trPr>
          <w:trHeight w:val="2171"/>
        </w:trPr>
        <w:tc>
          <w:tcPr>
            <w:tcW w:w="5580" w:type="dxa"/>
            <w:tcBorders>
              <w:top w:val="nil"/>
              <w:left w:val="nil"/>
              <w:bottom w:val="nil"/>
              <w:right w:val="nil"/>
            </w:tcBorders>
          </w:tcPr>
          <w:sdt>
            <w:sdtPr>
              <w:id w:val="1080870105"/>
              <w:placeholder>
                <w:docPart w:val="65DF2C903BE544ED8C28A462E359D748"/>
              </w:placeholder>
              <w15:appearance w15:val="hidden"/>
            </w:sdtPr>
            <w:sdtEndPr/>
            <w:sdtContent>
              <w:p w14:paraId="3ABACF31" w14:textId="0ED27A9F" w:rsidR="00D077E9" w:rsidRDefault="005D73E4" w:rsidP="00D077E9">
                <w:r>
                  <w:t>June 29</w:t>
                </w:r>
              </w:p>
            </w:sdtContent>
          </w:sdt>
          <w:p w14:paraId="7A642147" w14:textId="7B998962" w:rsidR="003F45A0" w:rsidRPr="003F45A0" w:rsidRDefault="00D077E9" w:rsidP="00D077E9">
            <w:pPr>
              <w:rPr>
                <w:noProof/>
                <w:sz w:val="10"/>
                <w:szCs w:val="10"/>
              </w:rPr>
            </w:pPr>
            <w:r w:rsidRPr="00D86945">
              <w:rPr>
                <w:noProof/>
                <w:sz w:val="10"/>
                <w:szCs w:val="10"/>
              </w:rPr>
              <mc:AlternateContent>
                <mc:Choice Requires="wps">
                  <w:drawing>
                    <wp:inline distT="0" distB="0" distL="0" distR="0" wp14:anchorId="3A0957A5" wp14:editId="1374296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4D9AD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1253856" w14:textId="2E01F15D" w:rsidR="00D077E9" w:rsidRDefault="00902296" w:rsidP="00D077E9">
            <w:r>
              <w:t>Samuel Pitchforth</w:t>
            </w:r>
          </w:p>
          <w:p w14:paraId="2BEEFED4" w14:textId="77777777" w:rsidR="00D077E9" w:rsidRPr="00D86945" w:rsidRDefault="00D077E9" w:rsidP="00D077E9">
            <w:pPr>
              <w:rPr>
                <w:noProof/>
                <w:sz w:val="10"/>
                <w:szCs w:val="10"/>
              </w:rPr>
            </w:pPr>
          </w:p>
        </w:tc>
      </w:tr>
    </w:tbl>
    <w:p w14:paraId="0B16C1D7" w14:textId="3555F440" w:rsidR="00D077E9" w:rsidRDefault="00D077E9">
      <w:pPr>
        <w:spacing w:after="200"/>
      </w:pPr>
      <w:r w:rsidRPr="00082517">
        <w:rPr>
          <w:noProof/>
          <w:color w:val="FF0000"/>
        </w:rPr>
        <mc:AlternateContent>
          <mc:Choice Requires="wps">
            <w:drawing>
              <wp:anchor distT="0" distB="0" distL="114300" distR="114300" simplePos="0" relativeHeight="251659264" behindDoc="1" locked="0" layoutInCell="1" allowOverlap="1" wp14:anchorId="7D5FD6E7" wp14:editId="3D881BA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34AB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31D8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" fillcolor="#34aba2"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97352F8" wp14:editId="0842EE8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B52896"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031700CB" w14:textId="3DEBA8F6" w:rsidR="00D077E9" w:rsidRDefault="00537007" w:rsidP="00D077E9">
      <w:pPr>
        <w:pStyle w:val="Heading1"/>
      </w:pPr>
      <w:bookmarkStart w:id="0" w:name="_Toc107340831"/>
      <w:r>
        <w:lastRenderedPageBreak/>
        <w:t>Contents</w:t>
      </w:r>
      <w:bookmarkEnd w:id="0"/>
    </w:p>
    <w:tbl>
      <w:tblPr>
        <w:tblW w:w="10187" w:type="dxa"/>
        <w:tblInd w:w="40" w:type="dxa"/>
        <w:tblCellMar>
          <w:left w:w="0" w:type="dxa"/>
          <w:right w:w="0" w:type="dxa"/>
        </w:tblCellMar>
        <w:tblLook w:val="0000" w:firstRow="0" w:lastRow="0" w:firstColumn="0" w:lastColumn="0" w:noHBand="0" w:noVBand="0"/>
      </w:tblPr>
      <w:tblGrid>
        <w:gridCol w:w="10187"/>
      </w:tblGrid>
      <w:tr w:rsidR="00D077E9" w14:paraId="558B0CFB" w14:textId="77777777" w:rsidTr="008E37C4">
        <w:trPr>
          <w:trHeight w:val="3240"/>
        </w:trPr>
        <w:tc>
          <w:tcPr>
            <w:tcW w:w="10187" w:type="dxa"/>
          </w:tcPr>
          <w:p w14:paraId="0FD3FB74" w14:textId="01739870" w:rsidR="00537007" w:rsidRDefault="00537007" w:rsidP="00DF027C">
            <w:pPr>
              <w:pStyle w:val="Content"/>
            </w:pPr>
          </w:p>
          <w:sdt>
            <w:sdtPr>
              <w:rPr>
                <w:b w:val="0"/>
              </w:rPr>
              <w:id w:val="1437795205"/>
              <w:docPartObj>
                <w:docPartGallery w:val="Table of Contents"/>
                <w:docPartUnique/>
              </w:docPartObj>
            </w:sdtPr>
            <w:sdtEndPr>
              <w:rPr>
                <w:b/>
                <w:bCs/>
                <w:noProof/>
              </w:rPr>
            </w:sdtEndPr>
            <w:sdtContent>
              <w:p w14:paraId="6955AAEB" w14:textId="067A2821" w:rsidR="00EE3752" w:rsidRDefault="004D6C41">
                <w:pPr>
                  <w:pStyle w:val="TOC1"/>
                  <w:tabs>
                    <w:tab w:val="right" w:leader="dot" w:pos="9926"/>
                  </w:tabs>
                  <w:rPr>
                    <w:b w:val="0"/>
                    <w:noProof/>
                    <w:color w:val="auto"/>
                    <w:sz w:val="22"/>
                    <w:lang w:val="en-AU" w:eastAsia="ja-JP"/>
                  </w:rPr>
                </w:pPr>
                <w:r>
                  <w:fldChar w:fldCharType="begin"/>
                </w:r>
                <w:r>
                  <w:instrText xml:space="preserve"> TOC \o "1-3" \h \z \u </w:instrText>
                </w:r>
                <w:r>
                  <w:fldChar w:fldCharType="separate"/>
                </w:r>
                <w:hyperlink w:anchor="_Toc107340831" w:history="1">
                  <w:r w:rsidR="00EE3752" w:rsidRPr="00B34827">
                    <w:rPr>
                      <w:rStyle w:val="Hyperlink"/>
                      <w:noProof/>
                    </w:rPr>
                    <w:t>Contents</w:t>
                  </w:r>
                  <w:r w:rsidR="00EE3752">
                    <w:rPr>
                      <w:noProof/>
                      <w:webHidden/>
                    </w:rPr>
                    <w:tab/>
                  </w:r>
                  <w:r w:rsidR="00EE3752">
                    <w:rPr>
                      <w:noProof/>
                      <w:webHidden/>
                    </w:rPr>
                    <w:fldChar w:fldCharType="begin"/>
                  </w:r>
                  <w:r w:rsidR="00EE3752">
                    <w:rPr>
                      <w:noProof/>
                      <w:webHidden/>
                    </w:rPr>
                    <w:instrText xml:space="preserve"> PAGEREF _Toc107340831 \h </w:instrText>
                  </w:r>
                  <w:r w:rsidR="00EE3752">
                    <w:rPr>
                      <w:noProof/>
                      <w:webHidden/>
                    </w:rPr>
                  </w:r>
                  <w:r w:rsidR="00EE3752">
                    <w:rPr>
                      <w:noProof/>
                      <w:webHidden/>
                    </w:rPr>
                    <w:fldChar w:fldCharType="separate"/>
                  </w:r>
                  <w:r w:rsidR="00EE3752">
                    <w:rPr>
                      <w:noProof/>
                      <w:webHidden/>
                    </w:rPr>
                    <w:t>2</w:t>
                  </w:r>
                  <w:r w:rsidR="00EE3752">
                    <w:rPr>
                      <w:noProof/>
                      <w:webHidden/>
                    </w:rPr>
                    <w:fldChar w:fldCharType="end"/>
                  </w:r>
                </w:hyperlink>
              </w:p>
              <w:p w14:paraId="168AED4A" w14:textId="3BB631ED" w:rsidR="00EE3752" w:rsidRDefault="005E1762">
                <w:pPr>
                  <w:pStyle w:val="TOC1"/>
                  <w:tabs>
                    <w:tab w:val="right" w:leader="dot" w:pos="9926"/>
                  </w:tabs>
                  <w:rPr>
                    <w:b w:val="0"/>
                    <w:noProof/>
                    <w:color w:val="auto"/>
                    <w:sz w:val="22"/>
                    <w:lang w:val="en-AU" w:eastAsia="ja-JP"/>
                  </w:rPr>
                </w:pPr>
                <w:hyperlink w:anchor="_Toc107340832" w:history="1">
                  <w:r w:rsidR="00EE3752" w:rsidRPr="00B34827">
                    <w:rPr>
                      <w:rStyle w:val="Hyperlink"/>
                      <w:noProof/>
                    </w:rPr>
                    <w:t>Defining and understanding the problem</w:t>
                  </w:r>
                  <w:r w:rsidR="00EE3752">
                    <w:rPr>
                      <w:noProof/>
                      <w:webHidden/>
                    </w:rPr>
                    <w:tab/>
                  </w:r>
                  <w:r w:rsidR="00EE3752">
                    <w:rPr>
                      <w:noProof/>
                      <w:webHidden/>
                    </w:rPr>
                    <w:fldChar w:fldCharType="begin"/>
                  </w:r>
                  <w:r w:rsidR="00EE3752">
                    <w:rPr>
                      <w:noProof/>
                      <w:webHidden/>
                    </w:rPr>
                    <w:instrText xml:space="preserve"> PAGEREF _Toc107340832 \h </w:instrText>
                  </w:r>
                  <w:r w:rsidR="00EE3752">
                    <w:rPr>
                      <w:noProof/>
                      <w:webHidden/>
                    </w:rPr>
                  </w:r>
                  <w:r w:rsidR="00EE3752">
                    <w:rPr>
                      <w:noProof/>
                      <w:webHidden/>
                    </w:rPr>
                    <w:fldChar w:fldCharType="separate"/>
                  </w:r>
                  <w:r w:rsidR="00EE3752">
                    <w:rPr>
                      <w:noProof/>
                      <w:webHidden/>
                    </w:rPr>
                    <w:t>3</w:t>
                  </w:r>
                  <w:r w:rsidR="00EE3752">
                    <w:rPr>
                      <w:noProof/>
                      <w:webHidden/>
                    </w:rPr>
                    <w:fldChar w:fldCharType="end"/>
                  </w:r>
                </w:hyperlink>
              </w:p>
              <w:p w14:paraId="6ABDE348" w14:textId="119B6B04" w:rsidR="00EE3752" w:rsidRDefault="005E1762">
                <w:pPr>
                  <w:pStyle w:val="TOC2"/>
                  <w:tabs>
                    <w:tab w:val="right" w:leader="dot" w:pos="9926"/>
                  </w:tabs>
                  <w:rPr>
                    <w:b w:val="0"/>
                    <w:noProof/>
                    <w:color w:val="auto"/>
                    <w:sz w:val="22"/>
                    <w:lang w:val="en-AU" w:eastAsia="ja-JP"/>
                  </w:rPr>
                </w:pPr>
                <w:hyperlink w:anchor="_Toc107340833" w:history="1">
                  <w:r w:rsidR="00EE3752" w:rsidRPr="00B34827">
                    <w:rPr>
                      <w:rStyle w:val="Hyperlink"/>
                      <w:noProof/>
                    </w:rPr>
                    <w:t>Software description</w:t>
                  </w:r>
                  <w:r w:rsidR="00EE3752">
                    <w:rPr>
                      <w:noProof/>
                      <w:webHidden/>
                    </w:rPr>
                    <w:tab/>
                  </w:r>
                  <w:r w:rsidR="00EE3752">
                    <w:rPr>
                      <w:noProof/>
                      <w:webHidden/>
                    </w:rPr>
                    <w:fldChar w:fldCharType="begin"/>
                  </w:r>
                  <w:r w:rsidR="00EE3752">
                    <w:rPr>
                      <w:noProof/>
                      <w:webHidden/>
                    </w:rPr>
                    <w:instrText xml:space="preserve"> PAGEREF _Toc107340833 \h </w:instrText>
                  </w:r>
                  <w:r w:rsidR="00EE3752">
                    <w:rPr>
                      <w:noProof/>
                      <w:webHidden/>
                    </w:rPr>
                  </w:r>
                  <w:r w:rsidR="00EE3752">
                    <w:rPr>
                      <w:noProof/>
                      <w:webHidden/>
                    </w:rPr>
                    <w:fldChar w:fldCharType="separate"/>
                  </w:r>
                  <w:r w:rsidR="00EE3752">
                    <w:rPr>
                      <w:noProof/>
                      <w:webHidden/>
                    </w:rPr>
                    <w:t>3</w:t>
                  </w:r>
                  <w:r w:rsidR="00EE3752">
                    <w:rPr>
                      <w:noProof/>
                      <w:webHidden/>
                    </w:rPr>
                    <w:fldChar w:fldCharType="end"/>
                  </w:r>
                </w:hyperlink>
              </w:p>
              <w:p w14:paraId="11C5323A" w14:textId="315ADD4F" w:rsidR="00EE3752" w:rsidRDefault="005E1762">
                <w:pPr>
                  <w:pStyle w:val="TOC2"/>
                  <w:tabs>
                    <w:tab w:val="right" w:leader="dot" w:pos="9926"/>
                  </w:tabs>
                  <w:rPr>
                    <w:b w:val="0"/>
                    <w:noProof/>
                    <w:color w:val="auto"/>
                    <w:sz w:val="22"/>
                    <w:lang w:val="en-AU" w:eastAsia="ja-JP"/>
                  </w:rPr>
                </w:pPr>
                <w:hyperlink w:anchor="_Toc107340834" w:history="1">
                  <w:r w:rsidR="00EE3752" w:rsidRPr="00B34827">
                    <w:rPr>
                      <w:rStyle w:val="Hyperlink"/>
                      <w:noProof/>
                    </w:rPr>
                    <w:t>Functional Requirements</w:t>
                  </w:r>
                  <w:r w:rsidR="00EE3752">
                    <w:rPr>
                      <w:noProof/>
                      <w:webHidden/>
                    </w:rPr>
                    <w:tab/>
                  </w:r>
                  <w:r w:rsidR="00EE3752">
                    <w:rPr>
                      <w:noProof/>
                      <w:webHidden/>
                    </w:rPr>
                    <w:fldChar w:fldCharType="begin"/>
                  </w:r>
                  <w:r w:rsidR="00EE3752">
                    <w:rPr>
                      <w:noProof/>
                      <w:webHidden/>
                    </w:rPr>
                    <w:instrText xml:space="preserve"> PAGEREF _Toc107340834 \h </w:instrText>
                  </w:r>
                  <w:r w:rsidR="00EE3752">
                    <w:rPr>
                      <w:noProof/>
                      <w:webHidden/>
                    </w:rPr>
                  </w:r>
                  <w:r w:rsidR="00EE3752">
                    <w:rPr>
                      <w:noProof/>
                      <w:webHidden/>
                    </w:rPr>
                    <w:fldChar w:fldCharType="separate"/>
                  </w:r>
                  <w:r w:rsidR="00EE3752">
                    <w:rPr>
                      <w:noProof/>
                      <w:webHidden/>
                    </w:rPr>
                    <w:t>3</w:t>
                  </w:r>
                  <w:r w:rsidR="00EE3752">
                    <w:rPr>
                      <w:noProof/>
                      <w:webHidden/>
                    </w:rPr>
                    <w:fldChar w:fldCharType="end"/>
                  </w:r>
                </w:hyperlink>
              </w:p>
              <w:p w14:paraId="55249237" w14:textId="3B4ED62A" w:rsidR="00EE3752" w:rsidRDefault="005E1762">
                <w:pPr>
                  <w:pStyle w:val="TOC2"/>
                  <w:tabs>
                    <w:tab w:val="right" w:leader="dot" w:pos="9926"/>
                  </w:tabs>
                  <w:rPr>
                    <w:b w:val="0"/>
                    <w:noProof/>
                    <w:color w:val="auto"/>
                    <w:sz w:val="22"/>
                    <w:lang w:val="en-AU" w:eastAsia="ja-JP"/>
                  </w:rPr>
                </w:pPr>
                <w:hyperlink w:anchor="_Toc107340835" w:history="1">
                  <w:r w:rsidR="00EE3752" w:rsidRPr="00B34827">
                    <w:rPr>
                      <w:rStyle w:val="Hyperlink"/>
                      <w:noProof/>
                    </w:rPr>
                    <w:t>Gantt chart</w:t>
                  </w:r>
                  <w:r w:rsidR="00EE3752">
                    <w:rPr>
                      <w:noProof/>
                      <w:webHidden/>
                    </w:rPr>
                    <w:tab/>
                  </w:r>
                  <w:r w:rsidR="00EE3752">
                    <w:rPr>
                      <w:noProof/>
                      <w:webHidden/>
                    </w:rPr>
                    <w:fldChar w:fldCharType="begin"/>
                  </w:r>
                  <w:r w:rsidR="00EE3752">
                    <w:rPr>
                      <w:noProof/>
                      <w:webHidden/>
                    </w:rPr>
                    <w:instrText xml:space="preserve"> PAGEREF _Toc107340835 \h </w:instrText>
                  </w:r>
                  <w:r w:rsidR="00EE3752">
                    <w:rPr>
                      <w:noProof/>
                      <w:webHidden/>
                    </w:rPr>
                  </w:r>
                  <w:r w:rsidR="00EE3752">
                    <w:rPr>
                      <w:noProof/>
                      <w:webHidden/>
                    </w:rPr>
                    <w:fldChar w:fldCharType="separate"/>
                  </w:r>
                  <w:r w:rsidR="00EE3752">
                    <w:rPr>
                      <w:noProof/>
                      <w:webHidden/>
                    </w:rPr>
                    <w:t>5</w:t>
                  </w:r>
                  <w:r w:rsidR="00EE3752">
                    <w:rPr>
                      <w:noProof/>
                      <w:webHidden/>
                    </w:rPr>
                    <w:fldChar w:fldCharType="end"/>
                  </w:r>
                </w:hyperlink>
              </w:p>
              <w:p w14:paraId="770A3C31" w14:textId="17D4F279" w:rsidR="00EE3752" w:rsidRDefault="005E1762">
                <w:pPr>
                  <w:pStyle w:val="TOC2"/>
                  <w:tabs>
                    <w:tab w:val="right" w:leader="dot" w:pos="9926"/>
                  </w:tabs>
                  <w:rPr>
                    <w:b w:val="0"/>
                    <w:noProof/>
                    <w:color w:val="auto"/>
                    <w:sz w:val="22"/>
                    <w:lang w:val="en-AU" w:eastAsia="ja-JP"/>
                  </w:rPr>
                </w:pPr>
                <w:hyperlink w:anchor="_Toc107340836" w:history="1">
                  <w:r w:rsidR="00EE3752" w:rsidRPr="00B34827">
                    <w:rPr>
                      <w:rStyle w:val="Hyperlink"/>
                      <w:noProof/>
                    </w:rPr>
                    <w:t>Time Management Plan</w:t>
                  </w:r>
                  <w:r w:rsidR="00EE3752">
                    <w:rPr>
                      <w:noProof/>
                      <w:webHidden/>
                    </w:rPr>
                    <w:tab/>
                  </w:r>
                  <w:r w:rsidR="00EE3752">
                    <w:rPr>
                      <w:noProof/>
                      <w:webHidden/>
                    </w:rPr>
                    <w:fldChar w:fldCharType="begin"/>
                  </w:r>
                  <w:r w:rsidR="00EE3752">
                    <w:rPr>
                      <w:noProof/>
                      <w:webHidden/>
                    </w:rPr>
                    <w:instrText xml:space="preserve"> PAGEREF _Toc107340836 \h </w:instrText>
                  </w:r>
                  <w:r w:rsidR="00EE3752">
                    <w:rPr>
                      <w:noProof/>
                      <w:webHidden/>
                    </w:rPr>
                  </w:r>
                  <w:r w:rsidR="00EE3752">
                    <w:rPr>
                      <w:noProof/>
                      <w:webHidden/>
                    </w:rPr>
                    <w:fldChar w:fldCharType="separate"/>
                  </w:r>
                  <w:r w:rsidR="00EE3752">
                    <w:rPr>
                      <w:noProof/>
                      <w:webHidden/>
                    </w:rPr>
                    <w:t>6</w:t>
                  </w:r>
                  <w:r w:rsidR="00EE3752">
                    <w:rPr>
                      <w:noProof/>
                      <w:webHidden/>
                    </w:rPr>
                    <w:fldChar w:fldCharType="end"/>
                  </w:r>
                </w:hyperlink>
              </w:p>
              <w:p w14:paraId="5EB41970" w14:textId="24E3233B" w:rsidR="00EE3752" w:rsidRDefault="005E1762">
                <w:pPr>
                  <w:pStyle w:val="TOC2"/>
                  <w:tabs>
                    <w:tab w:val="right" w:leader="dot" w:pos="9926"/>
                  </w:tabs>
                  <w:rPr>
                    <w:b w:val="0"/>
                    <w:noProof/>
                    <w:color w:val="auto"/>
                    <w:sz w:val="22"/>
                    <w:lang w:val="en-AU" w:eastAsia="ja-JP"/>
                  </w:rPr>
                </w:pPr>
                <w:hyperlink w:anchor="_Toc107340837" w:history="1">
                  <w:r w:rsidR="00EE3752" w:rsidRPr="00B34827">
                    <w:rPr>
                      <w:rStyle w:val="Hyperlink"/>
                      <w:noProof/>
                    </w:rPr>
                    <w:t>Context Diagram</w:t>
                  </w:r>
                  <w:r w:rsidR="00EE3752">
                    <w:rPr>
                      <w:noProof/>
                      <w:webHidden/>
                    </w:rPr>
                    <w:tab/>
                  </w:r>
                  <w:r w:rsidR="00EE3752">
                    <w:rPr>
                      <w:noProof/>
                      <w:webHidden/>
                    </w:rPr>
                    <w:fldChar w:fldCharType="begin"/>
                  </w:r>
                  <w:r w:rsidR="00EE3752">
                    <w:rPr>
                      <w:noProof/>
                      <w:webHidden/>
                    </w:rPr>
                    <w:instrText xml:space="preserve"> PAGEREF _Toc107340837 \h </w:instrText>
                  </w:r>
                  <w:r w:rsidR="00EE3752">
                    <w:rPr>
                      <w:noProof/>
                      <w:webHidden/>
                    </w:rPr>
                  </w:r>
                  <w:r w:rsidR="00EE3752">
                    <w:rPr>
                      <w:noProof/>
                      <w:webHidden/>
                    </w:rPr>
                    <w:fldChar w:fldCharType="separate"/>
                  </w:r>
                  <w:r w:rsidR="00EE3752">
                    <w:rPr>
                      <w:noProof/>
                      <w:webHidden/>
                    </w:rPr>
                    <w:t>7</w:t>
                  </w:r>
                  <w:r w:rsidR="00EE3752">
                    <w:rPr>
                      <w:noProof/>
                      <w:webHidden/>
                    </w:rPr>
                    <w:fldChar w:fldCharType="end"/>
                  </w:r>
                </w:hyperlink>
              </w:p>
              <w:p w14:paraId="0A5197D1" w14:textId="3E40BE6C" w:rsidR="004D6C41" w:rsidRDefault="004D6C41">
                <w:r>
                  <w:rPr>
                    <w:bCs/>
                    <w:noProof/>
                  </w:rPr>
                  <w:fldChar w:fldCharType="end"/>
                </w:r>
              </w:p>
            </w:sdtContent>
          </w:sdt>
          <w:p w14:paraId="2328211D" w14:textId="5024AC84" w:rsidR="00DF027C" w:rsidRDefault="00DF027C" w:rsidP="00537007"/>
        </w:tc>
      </w:tr>
    </w:tbl>
    <w:p w14:paraId="08A14365" w14:textId="2E728A84" w:rsidR="0087605E" w:rsidRDefault="0087605E" w:rsidP="00DF027C">
      <w:pPr>
        <w:rPr>
          <w:lang w:eastAsia="ja-JP"/>
        </w:rPr>
      </w:pPr>
    </w:p>
    <w:p w14:paraId="7B38B76D" w14:textId="49E1C9C2" w:rsidR="008E37C4" w:rsidRDefault="008E37C4" w:rsidP="00DF027C">
      <w:pPr>
        <w:rPr>
          <w:lang w:eastAsia="ja-JP"/>
        </w:rPr>
      </w:pPr>
    </w:p>
    <w:p w14:paraId="7605E660" w14:textId="5B63D4FA" w:rsidR="008E37C4" w:rsidRDefault="008E37C4" w:rsidP="00DF027C">
      <w:pPr>
        <w:rPr>
          <w:lang w:eastAsia="ja-JP"/>
        </w:rPr>
      </w:pPr>
    </w:p>
    <w:p w14:paraId="1FEE6E70" w14:textId="190F7C95" w:rsidR="008E37C4" w:rsidRDefault="008E37C4" w:rsidP="00DF027C">
      <w:pPr>
        <w:rPr>
          <w:lang w:eastAsia="ja-JP"/>
        </w:rPr>
      </w:pPr>
    </w:p>
    <w:p w14:paraId="022B14F5" w14:textId="49CFB0A7" w:rsidR="008E37C4" w:rsidRDefault="008E37C4" w:rsidP="00DF027C">
      <w:pPr>
        <w:rPr>
          <w:lang w:eastAsia="ja-JP"/>
        </w:rPr>
      </w:pPr>
    </w:p>
    <w:p w14:paraId="3FB8D29C" w14:textId="30747048" w:rsidR="008E37C4" w:rsidRDefault="008E37C4" w:rsidP="00DF027C">
      <w:pPr>
        <w:rPr>
          <w:lang w:eastAsia="ja-JP"/>
        </w:rPr>
      </w:pPr>
    </w:p>
    <w:p w14:paraId="7E044A2D" w14:textId="059EA041" w:rsidR="008E37C4" w:rsidRDefault="008E37C4" w:rsidP="00DF027C">
      <w:pPr>
        <w:rPr>
          <w:lang w:eastAsia="ja-JP"/>
        </w:rPr>
      </w:pPr>
    </w:p>
    <w:p w14:paraId="3176937D" w14:textId="2D04ECE4" w:rsidR="008E37C4" w:rsidRDefault="008E37C4" w:rsidP="00DF027C">
      <w:pPr>
        <w:rPr>
          <w:lang w:eastAsia="ja-JP"/>
        </w:rPr>
      </w:pPr>
    </w:p>
    <w:p w14:paraId="3100AF6F" w14:textId="02570F8B" w:rsidR="008E37C4" w:rsidRDefault="008E37C4" w:rsidP="00DF027C">
      <w:pPr>
        <w:rPr>
          <w:lang w:eastAsia="ja-JP"/>
        </w:rPr>
      </w:pPr>
    </w:p>
    <w:p w14:paraId="60FBEF48" w14:textId="3C17884E" w:rsidR="008E37C4" w:rsidRDefault="008E37C4" w:rsidP="00DF027C">
      <w:pPr>
        <w:rPr>
          <w:lang w:eastAsia="ja-JP"/>
        </w:rPr>
      </w:pPr>
    </w:p>
    <w:p w14:paraId="6DD4FF6F" w14:textId="1F584322" w:rsidR="008E37C4" w:rsidRDefault="008E37C4" w:rsidP="00DF027C">
      <w:pPr>
        <w:rPr>
          <w:lang w:eastAsia="ja-JP"/>
        </w:rPr>
      </w:pPr>
    </w:p>
    <w:p w14:paraId="181421EE" w14:textId="5766723D" w:rsidR="008E37C4" w:rsidRDefault="008E37C4" w:rsidP="00DF027C">
      <w:pPr>
        <w:rPr>
          <w:lang w:eastAsia="ja-JP"/>
        </w:rPr>
      </w:pPr>
    </w:p>
    <w:p w14:paraId="103972A4" w14:textId="06EFC750" w:rsidR="008E37C4" w:rsidRDefault="008E37C4" w:rsidP="00DF027C">
      <w:pPr>
        <w:rPr>
          <w:lang w:eastAsia="ja-JP"/>
        </w:rPr>
      </w:pPr>
    </w:p>
    <w:p w14:paraId="37BDF159" w14:textId="0CE0C065" w:rsidR="008E37C4" w:rsidRDefault="008E37C4" w:rsidP="00DF027C">
      <w:pPr>
        <w:rPr>
          <w:lang w:eastAsia="ja-JP"/>
        </w:rPr>
      </w:pPr>
    </w:p>
    <w:p w14:paraId="2541AD19" w14:textId="639A59B8" w:rsidR="008E37C4" w:rsidRDefault="008E37C4" w:rsidP="00DF027C">
      <w:pPr>
        <w:rPr>
          <w:lang w:eastAsia="ja-JP"/>
        </w:rPr>
      </w:pPr>
    </w:p>
    <w:p w14:paraId="3370C62E" w14:textId="086FA07D" w:rsidR="008E37C4" w:rsidRDefault="008E37C4" w:rsidP="00DF027C">
      <w:pPr>
        <w:rPr>
          <w:lang w:eastAsia="ja-JP"/>
        </w:rPr>
      </w:pPr>
    </w:p>
    <w:p w14:paraId="3D6CA3B7" w14:textId="0BD18830" w:rsidR="008E37C4" w:rsidRDefault="008E37C4" w:rsidP="00DF027C">
      <w:pPr>
        <w:rPr>
          <w:lang w:eastAsia="ja-JP"/>
        </w:rPr>
      </w:pPr>
    </w:p>
    <w:p w14:paraId="006251B6" w14:textId="56E57667" w:rsidR="008E37C4" w:rsidRDefault="008E37C4" w:rsidP="00DF027C">
      <w:pPr>
        <w:rPr>
          <w:lang w:eastAsia="ja-JP"/>
        </w:rPr>
      </w:pPr>
    </w:p>
    <w:p w14:paraId="3BFC2B9B" w14:textId="5421A788" w:rsidR="008E37C4" w:rsidRDefault="008E37C4" w:rsidP="00DF027C">
      <w:pPr>
        <w:rPr>
          <w:lang w:eastAsia="ja-JP"/>
        </w:rPr>
      </w:pPr>
    </w:p>
    <w:p w14:paraId="2A24FE86" w14:textId="684526A8" w:rsidR="008E37C4" w:rsidRDefault="008E37C4" w:rsidP="00DF027C">
      <w:pPr>
        <w:rPr>
          <w:lang w:eastAsia="ja-JP"/>
        </w:rPr>
      </w:pPr>
    </w:p>
    <w:p w14:paraId="3FE8DBEA" w14:textId="63497486" w:rsidR="008E37C4" w:rsidRDefault="008E37C4" w:rsidP="00DF027C">
      <w:pPr>
        <w:rPr>
          <w:lang w:eastAsia="ja-JP"/>
        </w:rPr>
      </w:pPr>
    </w:p>
    <w:p w14:paraId="13FE908B" w14:textId="27FBF379" w:rsidR="008E37C4" w:rsidRDefault="008E37C4" w:rsidP="00DF027C">
      <w:pPr>
        <w:rPr>
          <w:lang w:eastAsia="ja-JP"/>
        </w:rPr>
      </w:pPr>
    </w:p>
    <w:bookmarkStart w:id="1" w:name="_Toc107340832" w:displacedByCustomXml="next"/>
    <w:sdt>
      <w:sdtPr>
        <w:rPr>
          <w:rFonts w:asciiTheme="minorHAnsi" w:eastAsiaTheme="minorEastAsia" w:hAnsiTheme="minorHAnsi" w:cstheme="minorBidi"/>
          <w:b w:val="0"/>
          <w:color w:val="082A75" w:themeColor="text2"/>
          <w:kern w:val="0"/>
          <w:sz w:val="36"/>
          <w:szCs w:val="26"/>
        </w:rPr>
        <w:id w:val="851844754"/>
        <w:placeholder>
          <w:docPart w:val="36A7D9C8DEC549CD928787F281014A22"/>
        </w:placeholder>
        <w15:dataBinding w:prefixMappings="xmlns:ns0='http://schemas.microsoft.com/temp/samples' " w:xpath="/ns0:employees[1]/ns0:employee[1]/ns0:CompanyName[1]" w:storeItemID="{00000000-0000-0000-0000-000000000000}"/>
        <w15:appearance w15:val="hidden"/>
      </w:sdtPr>
      <w:sdtEndPr>
        <w:rPr>
          <w:b/>
          <w:sz w:val="28"/>
          <w:szCs w:val="22"/>
        </w:rPr>
      </w:sdtEndPr>
      <w:sdtContent>
        <w:p w14:paraId="014AED5A" w14:textId="12A94970" w:rsidR="009C63D4" w:rsidRDefault="004D6C41" w:rsidP="008E37C4">
          <w:pPr>
            <w:pStyle w:val="Heading1"/>
          </w:pPr>
          <w:r w:rsidRPr="004D6C41">
            <w:t>Defining and understanding the problem</w:t>
          </w:r>
          <w:bookmarkEnd w:id="1"/>
        </w:p>
        <w:p w14:paraId="621185A2" w14:textId="417FE7E6" w:rsidR="009C63D4" w:rsidRDefault="009C63D4" w:rsidP="009C63D4">
          <w:pPr>
            <w:pStyle w:val="Heading2"/>
          </w:pPr>
          <w:bookmarkStart w:id="2" w:name="_Toc107340833"/>
          <w:r>
            <w:t>Software description</w:t>
          </w:r>
          <w:bookmarkEnd w:id="2"/>
        </w:p>
        <w:p w14:paraId="102EA3F0" w14:textId="32DD9550" w:rsidR="005912AF" w:rsidRPr="00910A96" w:rsidRDefault="009C63D4" w:rsidP="00910A96">
          <w:pPr>
            <w:rPr>
              <w:b w:val="0"/>
              <w:bCs/>
            </w:rPr>
          </w:pPr>
          <w:r>
            <w:rPr>
              <w:b w:val="0"/>
              <w:bCs/>
            </w:rPr>
            <w:t>T</w:t>
          </w:r>
          <w:r w:rsidR="0042788E">
            <w:rPr>
              <w:b w:val="0"/>
              <w:bCs/>
            </w:rPr>
            <w:t xml:space="preserve">he software required is </w:t>
          </w:r>
          <w:r w:rsidR="000120E2">
            <w:rPr>
              <w:b w:val="0"/>
              <w:bCs/>
            </w:rPr>
            <w:t xml:space="preserve">a </w:t>
          </w:r>
          <w:r w:rsidR="0091068F">
            <w:rPr>
              <w:b w:val="0"/>
              <w:bCs/>
            </w:rPr>
            <w:t xml:space="preserve">text-based </w:t>
          </w:r>
          <w:r w:rsidR="0042788E">
            <w:rPr>
              <w:b w:val="0"/>
              <w:bCs/>
            </w:rPr>
            <w:t>game of Tic</w:t>
          </w:r>
          <w:r w:rsidR="0091068F">
            <w:rPr>
              <w:b w:val="0"/>
              <w:bCs/>
            </w:rPr>
            <w:t>-</w:t>
          </w:r>
          <w:r w:rsidR="0042788E">
            <w:rPr>
              <w:b w:val="0"/>
              <w:bCs/>
            </w:rPr>
            <w:t>Tac</w:t>
          </w:r>
          <w:r w:rsidR="0091068F">
            <w:rPr>
              <w:b w:val="0"/>
              <w:bCs/>
            </w:rPr>
            <w:t>-</w:t>
          </w:r>
          <w:r w:rsidR="0042788E">
            <w:rPr>
              <w:b w:val="0"/>
              <w:bCs/>
            </w:rPr>
            <w:t>Toe</w:t>
          </w:r>
          <w:r w:rsidR="0091068F">
            <w:rPr>
              <w:b w:val="0"/>
              <w:bCs/>
            </w:rPr>
            <w:t xml:space="preserve"> against a computer-controlled opponent</w:t>
          </w:r>
          <w:r w:rsidR="00C91906">
            <w:rPr>
              <w:b w:val="0"/>
              <w:bCs/>
            </w:rPr>
            <w:t xml:space="preserve">. </w:t>
          </w:r>
          <w:r w:rsidR="00142621">
            <w:rPr>
              <w:b w:val="0"/>
              <w:bCs/>
            </w:rPr>
            <w:t xml:space="preserve">The game takes place on a </w:t>
          </w:r>
          <w:r w:rsidR="006D1F34">
            <w:rPr>
              <w:b w:val="0"/>
              <w:bCs/>
            </w:rPr>
            <w:t>4*4</w:t>
          </w:r>
          <w:r w:rsidR="00142621">
            <w:rPr>
              <w:b w:val="0"/>
              <w:bCs/>
            </w:rPr>
            <w:t xml:space="preserve"> size board</w:t>
          </w:r>
          <w:r w:rsidR="0091068F">
            <w:rPr>
              <w:b w:val="0"/>
              <w:bCs/>
            </w:rPr>
            <w:t xml:space="preserve"> and the p</w:t>
          </w:r>
          <w:r w:rsidR="005912AF">
            <w:rPr>
              <w:b w:val="0"/>
              <w:bCs/>
            </w:rPr>
            <w:t>layers take turns placing their counters (“X” or “O”) on an empty square</w:t>
          </w:r>
          <w:r w:rsidR="000120E2">
            <w:rPr>
              <w:b w:val="0"/>
              <w:bCs/>
            </w:rPr>
            <w:t>. The user always starts first</w:t>
          </w:r>
          <w:r w:rsidR="00221DF5">
            <w:rPr>
              <w:b w:val="0"/>
              <w:bCs/>
            </w:rPr>
            <w:t xml:space="preserve"> </w:t>
          </w:r>
          <w:r w:rsidR="0091068F">
            <w:rPr>
              <w:b w:val="0"/>
              <w:bCs/>
            </w:rPr>
            <w:t>and t</w:t>
          </w:r>
          <w:r w:rsidR="00142621">
            <w:rPr>
              <w:b w:val="0"/>
              <w:bCs/>
            </w:rPr>
            <w:t xml:space="preserve">he first player to create an </w:t>
          </w:r>
          <w:r w:rsidR="00E81491">
            <w:rPr>
              <w:b w:val="0"/>
              <w:bCs/>
            </w:rPr>
            <w:t xml:space="preserve">unbroken line </w:t>
          </w:r>
          <w:r w:rsidR="006D1F34">
            <w:rPr>
              <w:b w:val="0"/>
              <w:bCs/>
            </w:rPr>
            <w:t>4</w:t>
          </w:r>
          <w:r w:rsidR="00E81491">
            <w:rPr>
              <w:b w:val="0"/>
              <w:bCs/>
            </w:rPr>
            <w:t xml:space="preserve"> counter</w:t>
          </w:r>
          <w:r w:rsidR="00142621">
            <w:rPr>
              <w:b w:val="0"/>
              <w:bCs/>
            </w:rPr>
            <w:t xml:space="preserve"> </w:t>
          </w:r>
          <w:r w:rsidR="00E81491">
            <w:rPr>
              <w:b w:val="0"/>
              <w:bCs/>
            </w:rPr>
            <w:t>long wins</w:t>
          </w:r>
          <w:r w:rsidR="00142621">
            <w:rPr>
              <w:b w:val="0"/>
              <w:bCs/>
            </w:rPr>
            <w:t>.</w:t>
          </w:r>
          <w:r w:rsidR="000120E2">
            <w:rPr>
              <w:b w:val="0"/>
              <w:bCs/>
            </w:rPr>
            <w:t xml:space="preserve"> At this point the game ends and the winner is conveyed.</w:t>
          </w:r>
          <w:r w:rsidR="00335C19">
            <w:rPr>
              <w:b w:val="0"/>
              <w:bCs/>
            </w:rPr>
            <w:t xml:space="preserve"> </w:t>
          </w:r>
          <w:r w:rsidR="0091068F">
            <w:rPr>
              <w:b w:val="0"/>
              <w:bCs/>
            </w:rPr>
            <w:t>Alternatively, if</w:t>
          </w:r>
          <w:r w:rsidR="00335C19">
            <w:rPr>
              <w:b w:val="0"/>
              <w:bCs/>
            </w:rPr>
            <w:t xml:space="preserve"> there is no space left on the board and neither player has won, it is a draw.</w:t>
          </w:r>
          <w:r w:rsidR="00142621">
            <w:rPr>
              <w:b w:val="0"/>
              <w:bCs/>
            </w:rPr>
            <w:t xml:space="preserve"> </w:t>
          </w:r>
          <w:r w:rsidR="00E81491">
            <w:rPr>
              <w:b w:val="0"/>
              <w:bCs/>
            </w:rPr>
            <w:t xml:space="preserve">This game must be password protected and include a main menu with options to play the game, read instructions, and exit the program. </w:t>
          </w:r>
          <w:r w:rsidR="000120E2">
            <w:rPr>
              <w:b w:val="0"/>
              <w:bCs/>
            </w:rPr>
            <w:t>The only way to exit is from the main menu, every other option returns to the main menu when completed.</w:t>
          </w:r>
        </w:p>
        <w:p w14:paraId="71035534" w14:textId="77777777" w:rsidR="005912AF" w:rsidRPr="005912AF" w:rsidRDefault="005912AF" w:rsidP="005912AF"/>
        <w:p w14:paraId="3A8690BD" w14:textId="22B3900A" w:rsidR="00221DF5" w:rsidRDefault="00221DF5" w:rsidP="00221DF5">
          <w:pPr>
            <w:pStyle w:val="Heading2"/>
          </w:pPr>
          <w:bookmarkStart w:id="3" w:name="_Toc107340834"/>
          <w:r>
            <w:t>Functional Requirements</w:t>
          </w:r>
          <w:bookmarkEnd w:id="3"/>
        </w:p>
        <w:p w14:paraId="08B63432" w14:textId="0312B63D" w:rsidR="00B333A5" w:rsidRDefault="00B333A5" w:rsidP="00B333A5">
          <w:pPr>
            <w:pStyle w:val="ListParagraph"/>
            <w:numPr>
              <w:ilvl w:val="0"/>
              <w:numId w:val="3"/>
            </w:numPr>
            <w:rPr>
              <w:b w:val="0"/>
              <w:bCs/>
            </w:rPr>
          </w:pPr>
          <w:r>
            <w:rPr>
              <w:b w:val="0"/>
              <w:bCs/>
            </w:rPr>
            <w:t>Start with a security screen</w:t>
          </w:r>
        </w:p>
        <w:p w14:paraId="7FE5FF13" w14:textId="42F0E0C3" w:rsidR="00B333A5" w:rsidRDefault="00B333A5" w:rsidP="00B333A5">
          <w:pPr>
            <w:pStyle w:val="ListParagraph"/>
            <w:numPr>
              <w:ilvl w:val="0"/>
              <w:numId w:val="3"/>
            </w:numPr>
            <w:rPr>
              <w:b w:val="0"/>
              <w:bCs/>
            </w:rPr>
          </w:pPr>
          <w:r>
            <w:rPr>
              <w:b w:val="0"/>
              <w:bCs/>
            </w:rPr>
            <w:t xml:space="preserve">Allow up to 4 password attempts </w:t>
          </w:r>
        </w:p>
        <w:p w14:paraId="53653AED" w14:textId="52881B50" w:rsidR="00B333A5" w:rsidRDefault="00B333A5" w:rsidP="00B333A5">
          <w:pPr>
            <w:pStyle w:val="ListParagraph"/>
            <w:numPr>
              <w:ilvl w:val="0"/>
              <w:numId w:val="3"/>
            </w:numPr>
            <w:rPr>
              <w:b w:val="0"/>
              <w:bCs/>
            </w:rPr>
          </w:pPr>
          <w:r>
            <w:rPr>
              <w:b w:val="0"/>
              <w:bCs/>
            </w:rPr>
            <w:t>If the correct password (1234) is entered open the main menu</w:t>
          </w:r>
        </w:p>
        <w:p w14:paraId="2DEB6797" w14:textId="584E8282" w:rsidR="00B333A5" w:rsidRDefault="006B0921" w:rsidP="00B333A5">
          <w:pPr>
            <w:pStyle w:val="ListParagraph"/>
            <w:numPr>
              <w:ilvl w:val="0"/>
              <w:numId w:val="3"/>
            </w:numPr>
            <w:rPr>
              <w:b w:val="0"/>
              <w:bCs/>
            </w:rPr>
          </w:pPr>
          <w:r>
            <w:rPr>
              <w:b w:val="0"/>
              <w:bCs/>
            </w:rPr>
            <w:t>If the</w:t>
          </w:r>
          <w:r w:rsidRPr="006B0921">
            <w:rPr>
              <w:b w:val="0"/>
              <w:bCs/>
            </w:rPr>
            <w:t xml:space="preserve"> </w:t>
          </w:r>
          <w:r>
            <w:rPr>
              <w:b w:val="0"/>
              <w:bCs/>
            </w:rPr>
            <w:t xml:space="preserve">correct password is not entered, communicate what happened to the user, then exit the program </w:t>
          </w:r>
        </w:p>
        <w:p w14:paraId="6A6F103B" w14:textId="6C1C71A5" w:rsidR="006B0921" w:rsidRDefault="006B0921" w:rsidP="006B0921">
          <w:pPr>
            <w:pStyle w:val="ListParagraph"/>
            <w:numPr>
              <w:ilvl w:val="0"/>
              <w:numId w:val="3"/>
            </w:numPr>
            <w:rPr>
              <w:b w:val="0"/>
              <w:bCs/>
            </w:rPr>
          </w:pPr>
          <w:r>
            <w:rPr>
              <w:b w:val="0"/>
              <w:bCs/>
            </w:rPr>
            <w:t>The main menu has a welcome message/title</w:t>
          </w:r>
        </w:p>
        <w:p w14:paraId="2CA180A9" w14:textId="54A9D8E7" w:rsidR="006B0921" w:rsidRDefault="006B0921" w:rsidP="006B0921">
          <w:pPr>
            <w:pStyle w:val="ListParagraph"/>
            <w:numPr>
              <w:ilvl w:val="0"/>
              <w:numId w:val="3"/>
            </w:numPr>
            <w:rPr>
              <w:b w:val="0"/>
              <w:bCs/>
            </w:rPr>
          </w:pPr>
          <w:r>
            <w:rPr>
              <w:b w:val="0"/>
              <w:bCs/>
            </w:rPr>
            <w:t xml:space="preserve">The main menu has 3 choices: </w:t>
          </w:r>
          <w:r w:rsidR="00682AEA">
            <w:rPr>
              <w:b w:val="0"/>
              <w:bCs/>
            </w:rPr>
            <w:t xml:space="preserve">Player Vs Computer, </w:t>
          </w:r>
          <w:r>
            <w:rPr>
              <w:b w:val="0"/>
              <w:bCs/>
            </w:rPr>
            <w:t>Instructions, Exit</w:t>
          </w:r>
        </w:p>
        <w:p w14:paraId="6520F833" w14:textId="7E8A6FB4" w:rsidR="006B0921" w:rsidRDefault="006B0921" w:rsidP="006B0921">
          <w:pPr>
            <w:pStyle w:val="ListParagraph"/>
            <w:numPr>
              <w:ilvl w:val="0"/>
              <w:numId w:val="3"/>
            </w:numPr>
            <w:rPr>
              <w:b w:val="0"/>
              <w:bCs/>
            </w:rPr>
          </w:pPr>
          <w:r>
            <w:rPr>
              <w:b w:val="0"/>
              <w:bCs/>
            </w:rPr>
            <w:t>By entering 1, 2 or 3, the user can choose the corresponding option</w:t>
          </w:r>
        </w:p>
        <w:p w14:paraId="1FEC591C" w14:textId="4328BB68" w:rsidR="00993CE6" w:rsidRDefault="00993CE6" w:rsidP="006B0921">
          <w:pPr>
            <w:pStyle w:val="ListParagraph"/>
            <w:numPr>
              <w:ilvl w:val="0"/>
              <w:numId w:val="3"/>
            </w:numPr>
            <w:rPr>
              <w:b w:val="0"/>
              <w:bCs/>
            </w:rPr>
          </w:pPr>
          <w:r>
            <w:rPr>
              <w:b w:val="0"/>
              <w:bCs/>
            </w:rPr>
            <w:t>If any other input is given, an error message should be printed and the entire main menu should be reprinted including the input prompt</w:t>
          </w:r>
        </w:p>
        <w:p w14:paraId="21E1F3CB" w14:textId="5C2B7046" w:rsidR="00993CE6" w:rsidRDefault="00993CE6" w:rsidP="006B0921">
          <w:pPr>
            <w:pStyle w:val="ListParagraph"/>
            <w:numPr>
              <w:ilvl w:val="0"/>
              <w:numId w:val="3"/>
            </w:numPr>
            <w:rPr>
              <w:b w:val="0"/>
              <w:bCs/>
            </w:rPr>
          </w:pPr>
          <w:r>
            <w:rPr>
              <w:b w:val="0"/>
              <w:bCs/>
            </w:rPr>
            <w:t>After the Player Vs Computer or the Instructions</w:t>
          </w:r>
          <w:r w:rsidR="00682AEA">
            <w:rPr>
              <w:b w:val="0"/>
              <w:bCs/>
            </w:rPr>
            <w:t xml:space="preserve"> mode</w:t>
          </w:r>
          <w:r>
            <w:rPr>
              <w:b w:val="0"/>
              <w:bCs/>
            </w:rPr>
            <w:t xml:space="preserve"> have run and then ended, the main menu should be reprinted</w:t>
          </w:r>
        </w:p>
        <w:p w14:paraId="097F229F" w14:textId="4EC4F03F" w:rsidR="00682AEA" w:rsidRDefault="00682AEA" w:rsidP="006B0921">
          <w:pPr>
            <w:pStyle w:val="ListParagraph"/>
            <w:numPr>
              <w:ilvl w:val="0"/>
              <w:numId w:val="3"/>
            </w:numPr>
            <w:rPr>
              <w:b w:val="0"/>
              <w:bCs/>
            </w:rPr>
          </w:pPr>
          <w:r>
            <w:rPr>
              <w:b w:val="0"/>
              <w:bCs/>
            </w:rPr>
            <w:t xml:space="preserve">Selecting “Player Vs Computer” begins the game </w:t>
          </w:r>
          <w:r w:rsidR="0006154F">
            <w:rPr>
              <w:b w:val="0"/>
              <w:bCs/>
            </w:rPr>
            <w:t xml:space="preserve">between the user and a computer-controlled opponent </w:t>
          </w:r>
        </w:p>
        <w:p w14:paraId="236AF8CF" w14:textId="77777777" w:rsidR="0006154F" w:rsidRDefault="0006154F" w:rsidP="006B0921">
          <w:pPr>
            <w:pStyle w:val="ListParagraph"/>
            <w:numPr>
              <w:ilvl w:val="0"/>
              <w:numId w:val="3"/>
            </w:numPr>
            <w:rPr>
              <w:b w:val="0"/>
              <w:bCs/>
            </w:rPr>
          </w:pPr>
          <w:r>
            <w:rPr>
              <w:b w:val="0"/>
              <w:bCs/>
            </w:rPr>
            <w:t>The player always goes first and is assigned the “X” counter</w:t>
          </w:r>
        </w:p>
        <w:p w14:paraId="26DB03D1" w14:textId="6AF4C306" w:rsidR="0006154F" w:rsidRDefault="0006154F" w:rsidP="006B0921">
          <w:pPr>
            <w:pStyle w:val="ListParagraph"/>
            <w:numPr>
              <w:ilvl w:val="0"/>
              <w:numId w:val="3"/>
            </w:numPr>
            <w:rPr>
              <w:b w:val="0"/>
              <w:bCs/>
            </w:rPr>
          </w:pPr>
          <w:r>
            <w:rPr>
              <w:b w:val="0"/>
              <w:bCs/>
            </w:rPr>
            <w:lastRenderedPageBreak/>
            <w:t>As the game begins, the user will be prompted to enter their name which is stored for later use</w:t>
          </w:r>
        </w:p>
        <w:p w14:paraId="735ED5AD" w14:textId="29A133A9" w:rsidR="0006154F" w:rsidRDefault="0006154F" w:rsidP="006B0921">
          <w:pPr>
            <w:pStyle w:val="ListParagraph"/>
            <w:numPr>
              <w:ilvl w:val="0"/>
              <w:numId w:val="3"/>
            </w:numPr>
            <w:rPr>
              <w:b w:val="0"/>
              <w:bCs/>
            </w:rPr>
          </w:pPr>
          <w:r>
            <w:rPr>
              <w:b w:val="0"/>
              <w:bCs/>
            </w:rPr>
            <w:t>Whenever the turn is passed to the user, they will be prompted to make a move with their name</w:t>
          </w:r>
        </w:p>
        <w:p w14:paraId="05463191" w14:textId="3D39CC61" w:rsidR="0006154F" w:rsidRDefault="0006154F" w:rsidP="006B0921">
          <w:pPr>
            <w:pStyle w:val="ListParagraph"/>
            <w:numPr>
              <w:ilvl w:val="0"/>
              <w:numId w:val="3"/>
            </w:numPr>
            <w:rPr>
              <w:b w:val="0"/>
              <w:bCs/>
            </w:rPr>
          </w:pPr>
          <w:r>
            <w:rPr>
              <w:b w:val="0"/>
              <w:bCs/>
            </w:rPr>
            <w:t>The game starts with an empty board</w:t>
          </w:r>
          <w:r w:rsidR="00F443DE">
            <w:rPr>
              <w:b w:val="0"/>
              <w:bCs/>
            </w:rPr>
            <w:t xml:space="preserve"> of the dimensions 4*4</w:t>
          </w:r>
        </w:p>
        <w:p w14:paraId="6D628AEA" w14:textId="0C15321F" w:rsidR="0037186D" w:rsidRDefault="0037186D" w:rsidP="006B0921">
          <w:pPr>
            <w:pStyle w:val="ListParagraph"/>
            <w:numPr>
              <w:ilvl w:val="0"/>
              <w:numId w:val="3"/>
            </w:numPr>
            <w:rPr>
              <w:b w:val="0"/>
              <w:bCs/>
            </w:rPr>
          </w:pPr>
          <w:r>
            <w:rPr>
              <w:b w:val="0"/>
              <w:bCs/>
            </w:rPr>
            <w:t xml:space="preserve">The board state is stored as a 1D array </w:t>
          </w:r>
        </w:p>
        <w:p w14:paraId="3EF3D00C" w14:textId="45806D7A" w:rsidR="00294843" w:rsidRDefault="0006154F" w:rsidP="006B0921">
          <w:pPr>
            <w:pStyle w:val="ListParagraph"/>
            <w:numPr>
              <w:ilvl w:val="0"/>
              <w:numId w:val="3"/>
            </w:numPr>
            <w:rPr>
              <w:b w:val="0"/>
              <w:bCs/>
            </w:rPr>
          </w:pPr>
          <w:r>
            <w:rPr>
              <w:b w:val="0"/>
              <w:bCs/>
            </w:rPr>
            <w:t xml:space="preserve">Whenever it is the user’s turn, they </w:t>
          </w:r>
          <w:r w:rsidR="00294843">
            <w:rPr>
              <w:b w:val="0"/>
              <w:bCs/>
            </w:rPr>
            <w:t>are prompted to enter a move. A valid input consists of a number in the range 1-16 inclusive</w:t>
          </w:r>
        </w:p>
        <w:p w14:paraId="060ACCE0" w14:textId="77777777" w:rsidR="00294843" w:rsidRDefault="00294843" w:rsidP="006B0921">
          <w:pPr>
            <w:pStyle w:val="ListParagraph"/>
            <w:numPr>
              <w:ilvl w:val="0"/>
              <w:numId w:val="3"/>
            </w:numPr>
            <w:rPr>
              <w:b w:val="0"/>
              <w:bCs/>
            </w:rPr>
          </w:pPr>
          <w:r>
            <w:rPr>
              <w:b w:val="0"/>
              <w:bCs/>
            </w:rPr>
            <w:t>If an invalid input is entered, an appropriate error message is displayed and the user is prompted for a valid input</w:t>
          </w:r>
        </w:p>
        <w:p w14:paraId="28ECB642" w14:textId="77777777" w:rsidR="00CF2A8E" w:rsidRDefault="00682AEA" w:rsidP="006B0921">
          <w:pPr>
            <w:pStyle w:val="ListParagraph"/>
            <w:numPr>
              <w:ilvl w:val="0"/>
              <w:numId w:val="3"/>
            </w:numPr>
            <w:rPr>
              <w:b w:val="0"/>
              <w:bCs/>
            </w:rPr>
          </w:pPr>
          <w:r>
            <w:rPr>
              <w:b w:val="0"/>
              <w:bCs/>
            </w:rPr>
            <w:t xml:space="preserve"> </w:t>
          </w:r>
          <w:r w:rsidR="00CF2A8E">
            <w:rPr>
              <w:b w:val="0"/>
              <w:bCs/>
            </w:rPr>
            <w:t>Each input corresponds to a square on the board</w:t>
          </w:r>
        </w:p>
        <w:p w14:paraId="0DE8D279" w14:textId="77777777" w:rsidR="00301045" w:rsidRDefault="00CF2A8E" w:rsidP="006B0921">
          <w:pPr>
            <w:pStyle w:val="ListParagraph"/>
            <w:numPr>
              <w:ilvl w:val="0"/>
              <w:numId w:val="3"/>
            </w:numPr>
            <w:rPr>
              <w:b w:val="0"/>
              <w:bCs/>
            </w:rPr>
          </w:pPr>
          <w:r>
            <w:rPr>
              <w:b w:val="0"/>
              <w:bCs/>
            </w:rPr>
            <w:t>If the inputted square is already occupied by another counter that value is treated as an invalid input</w:t>
          </w:r>
          <w:r w:rsidR="00301045">
            <w:rPr>
              <w:b w:val="0"/>
              <w:bCs/>
            </w:rPr>
            <w:t xml:space="preserve"> and a relevant reinput prompt is printed</w:t>
          </w:r>
        </w:p>
        <w:p w14:paraId="4585296D" w14:textId="6EAF4153" w:rsidR="00301045" w:rsidRDefault="00301045" w:rsidP="006B0921">
          <w:pPr>
            <w:pStyle w:val="ListParagraph"/>
            <w:numPr>
              <w:ilvl w:val="0"/>
              <w:numId w:val="3"/>
            </w:numPr>
            <w:rPr>
              <w:b w:val="0"/>
              <w:bCs/>
            </w:rPr>
          </w:pPr>
          <w:r>
            <w:rPr>
              <w:b w:val="0"/>
              <w:bCs/>
            </w:rPr>
            <w:t>After the playe</w:t>
          </w:r>
          <w:r w:rsidR="00E733BA">
            <w:rPr>
              <w:b w:val="0"/>
              <w:bCs/>
            </w:rPr>
            <w:t xml:space="preserve">r makes their move the board is reprinted with the move. </w:t>
          </w:r>
        </w:p>
        <w:p w14:paraId="5469F42E" w14:textId="076B71C7" w:rsidR="00E733BA" w:rsidRDefault="00E733BA" w:rsidP="006B0921">
          <w:pPr>
            <w:pStyle w:val="ListParagraph"/>
            <w:numPr>
              <w:ilvl w:val="0"/>
              <w:numId w:val="3"/>
            </w:numPr>
            <w:rPr>
              <w:b w:val="0"/>
              <w:bCs/>
            </w:rPr>
          </w:pPr>
          <w:r>
            <w:rPr>
              <w:b w:val="0"/>
              <w:bCs/>
            </w:rPr>
            <w:t>The computer is then passed the turn</w:t>
          </w:r>
        </w:p>
        <w:p w14:paraId="40AD0403" w14:textId="58B0D6CF" w:rsidR="00E733BA" w:rsidRDefault="00301045" w:rsidP="006B0921">
          <w:pPr>
            <w:pStyle w:val="ListParagraph"/>
            <w:numPr>
              <w:ilvl w:val="0"/>
              <w:numId w:val="3"/>
            </w:numPr>
            <w:rPr>
              <w:b w:val="0"/>
              <w:bCs/>
            </w:rPr>
          </w:pPr>
          <w:r>
            <w:rPr>
              <w:b w:val="0"/>
              <w:bCs/>
            </w:rPr>
            <w:t xml:space="preserve">The computer </w:t>
          </w:r>
          <w:r w:rsidR="00EE4D44">
            <w:rPr>
              <w:b w:val="0"/>
              <w:bCs/>
            </w:rPr>
            <w:t>generates moves randomly, and in the case of an invalid generation a new move is generated</w:t>
          </w:r>
          <w:r w:rsidR="00E733BA">
            <w:rPr>
              <w:b w:val="0"/>
              <w:bCs/>
            </w:rPr>
            <w:t xml:space="preserve">. An invalid generation need not be shared with the user </w:t>
          </w:r>
        </w:p>
        <w:p w14:paraId="63A72E2B" w14:textId="77777777" w:rsidR="00F443DE" w:rsidRDefault="00E733BA" w:rsidP="006B0921">
          <w:pPr>
            <w:pStyle w:val="ListParagraph"/>
            <w:numPr>
              <w:ilvl w:val="0"/>
              <w:numId w:val="3"/>
            </w:numPr>
            <w:rPr>
              <w:b w:val="0"/>
              <w:bCs/>
            </w:rPr>
          </w:pPr>
          <w:r>
            <w:rPr>
              <w:b w:val="0"/>
              <w:bCs/>
            </w:rPr>
            <w:t xml:space="preserve"> </w:t>
          </w:r>
          <w:r w:rsidR="00F443DE">
            <w:rPr>
              <w:b w:val="0"/>
              <w:bCs/>
            </w:rPr>
            <w:t>After the computer makes a valid move, the board is reprinted with the new move</w:t>
          </w:r>
        </w:p>
        <w:p w14:paraId="0A5AE5B8" w14:textId="4606F4D0" w:rsidR="00682AEA" w:rsidRDefault="00F443DE" w:rsidP="00682AEA">
          <w:pPr>
            <w:pStyle w:val="ListParagraph"/>
            <w:numPr>
              <w:ilvl w:val="0"/>
              <w:numId w:val="3"/>
            </w:numPr>
            <w:rPr>
              <w:b w:val="0"/>
              <w:bCs/>
            </w:rPr>
          </w:pPr>
          <w:r>
            <w:rPr>
              <w:b w:val="0"/>
              <w:bCs/>
            </w:rPr>
            <w:t xml:space="preserve">At any </w:t>
          </w:r>
          <w:r w:rsidR="00290B80">
            <w:rPr>
              <w:b w:val="0"/>
              <w:bCs/>
            </w:rPr>
            <w:t>time,</w:t>
          </w:r>
          <w:r>
            <w:rPr>
              <w:b w:val="0"/>
              <w:bCs/>
            </w:rPr>
            <w:t xml:space="preserve"> a winning state (4 </w:t>
          </w:r>
          <w:r w:rsidR="00290B80">
            <w:rPr>
              <w:b w:val="0"/>
              <w:bCs/>
            </w:rPr>
            <w:t>of the same counter in an unbroken line</w:t>
          </w:r>
          <w:r>
            <w:rPr>
              <w:b w:val="0"/>
              <w:bCs/>
            </w:rPr>
            <w:t>)</w:t>
          </w:r>
          <w:r w:rsidR="00290B80">
            <w:rPr>
              <w:b w:val="0"/>
              <w:bCs/>
            </w:rPr>
            <w:t xml:space="preserve"> should end the game and communicate to the user who won and then return them to the main menu</w:t>
          </w:r>
        </w:p>
        <w:p w14:paraId="13EAB0AC" w14:textId="75AA6440" w:rsidR="00290B80" w:rsidRPr="00290B80" w:rsidRDefault="00290B80" w:rsidP="00682AEA">
          <w:pPr>
            <w:pStyle w:val="ListParagraph"/>
            <w:numPr>
              <w:ilvl w:val="0"/>
              <w:numId w:val="3"/>
            </w:numPr>
            <w:rPr>
              <w:b w:val="0"/>
              <w:bCs/>
            </w:rPr>
          </w:pPr>
          <w:r>
            <w:rPr>
              <w:b w:val="0"/>
              <w:bCs/>
            </w:rPr>
            <w:t xml:space="preserve">If there are no squares left to place a counter </w:t>
          </w:r>
          <w:r w:rsidR="004766F1">
            <w:rPr>
              <w:b w:val="0"/>
              <w:bCs/>
            </w:rPr>
            <w:t>the game should end, the draw communicated to the user</w:t>
          </w:r>
          <w:r w:rsidR="006D1F34">
            <w:rPr>
              <w:b w:val="0"/>
              <w:bCs/>
            </w:rPr>
            <w:t xml:space="preserve"> and then return to the main menu </w:t>
          </w:r>
        </w:p>
        <w:p w14:paraId="4B4EC3CF" w14:textId="044B299D" w:rsidR="00682AEA" w:rsidRDefault="00682AEA" w:rsidP="006B0921">
          <w:pPr>
            <w:pStyle w:val="ListParagraph"/>
            <w:numPr>
              <w:ilvl w:val="0"/>
              <w:numId w:val="3"/>
            </w:numPr>
            <w:rPr>
              <w:b w:val="0"/>
              <w:bCs/>
            </w:rPr>
          </w:pPr>
          <w:r>
            <w:rPr>
              <w:b w:val="0"/>
              <w:bCs/>
            </w:rPr>
            <w:t>Selecting “Instructions” should print the instructions, accessed from a separate text file</w:t>
          </w:r>
          <w:r w:rsidR="00005BF7">
            <w:rPr>
              <w:b w:val="0"/>
              <w:bCs/>
            </w:rPr>
            <w:t xml:space="preserve"> named “intructions.txt”</w:t>
          </w:r>
        </w:p>
        <w:p w14:paraId="46BCBADE" w14:textId="4A8CBD81" w:rsidR="00682AEA" w:rsidRDefault="00682AEA" w:rsidP="006B0921">
          <w:pPr>
            <w:pStyle w:val="ListParagraph"/>
            <w:numPr>
              <w:ilvl w:val="0"/>
              <w:numId w:val="3"/>
            </w:numPr>
            <w:rPr>
              <w:b w:val="0"/>
              <w:bCs/>
            </w:rPr>
          </w:pPr>
          <w:r>
            <w:rPr>
              <w:b w:val="0"/>
              <w:bCs/>
            </w:rPr>
            <w:t xml:space="preserve">The file should describe the programs functionality clearly to the user </w:t>
          </w:r>
        </w:p>
        <w:p w14:paraId="55D2D746" w14:textId="4ED116AA" w:rsidR="00682AEA" w:rsidRDefault="00682AEA" w:rsidP="006B0921">
          <w:pPr>
            <w:pStyle w:val="ListParagraph"/>
            <w:numPr>
              <w:ilvl w:val="0"/>
              <w:numId w:val="3"/>
            </w:numPr>
            <w:rPr>
              <w:b w:val="0"/>
              <w:bCs/>
            </w:rPr>
          </w:pPr>
          <w:r>
            <w:rPr>
              <w:b w:val="0"/>
              <w:bCs/>
            </w:rPr>
            <w:t>The instructions text file must be read line by line</w:t>
          </w:r>
        </w:p>
        <w:p w14:paraId="465F5FD5" w14:textId="204353D3" w:rsidR="00682AEA" w:rsidRDefault="00682AEA" w:rsidP="006B0921">
          <w:pPr>
            <w:pStyle w:val="ListParagraph"/>
            <w:numPr>
              <w:ilvl w:val="0"/>
              <w:numId w:val="3"/>
            </w:numPr>
            <w:rPr>
              <w:b w:val="0"/>
              <w:bCs/>
            </w:rPr>
          </w:pPr>
          <w:r>
            <w:rPr>
              <w:b w:val="0"/>
              <w:bCs/>
            </w:rPr>
            <w:t>Selecting “</w:t>
          </w:r>
          <w:r w:rsidR="006D1F34">
            <w:rPr>
              <w:b w:val="0"/>
              <w:bCs/>
            </w:rPr>
            <w:t>Exit</w:t>
          </w:r>
          <w:r>
            <w:rPr>
              <w:b w:val="0"/>
              <w:bCs/>
            </w:rPr>
            <w:t>”</w:t>
          </w:r>
          <w:r w:rsidR="006D1F34">
            <w:rPr>
              <w:b w:val="0"/>
              <w:bCs/>
            </w:rPr>
            <w:t xml:space="preserve"> should exit the program </w:t>
          </w:r>
        </w:p>
        <w:p w14:paraId="51F39839" w14:textId="1BB6741E" w:rsidR="006D1F34" w:rsidRDefault="006D1F34" w:rsidP="006B0921">
          <w:pPr>
            <w:pStyle w:val="ListParagraph"/>
            <w:numPr>
              <w:ilvl w:val="0"/>
              <w:numId w:val="3"/>
            </w:numPr>
            <w:rPr>
              <w:b w:val="0"/>
              <w:bCs/>
            </w:rPr>
          </w:pPr>
          <w:r>
            <w:rPr>
              <w:b w:val="0"/>
              <w:bCs/>
            </w:rPr>
            <w:t>The “Exit” option must not rely on subroutines or functions</w:t>
          </w:r>
        </w:p>
        <w:p w14:paraId="14E14C9B" w14:textId="5C8A6D43" w:rsidR="000650BB" w:rsidRDefault="008E37C4" w:rsidP="00D405DD">
          <w:pPr>
            <w:pStyle w:val="Heading2"/>
          </w:pPr>
          <w:bookmarkStart w:id="4" w:name="_Hlk106959988"/>
          <w:bookmarkStart w:id="5" w:name="_Toc107340835"/>
          <w:r>
            <w:lastRenderedPageBreak/>
            <w:t>Gantt</w:t>
          </w:r>
          <w:bookmarkEnd w:id="4"/>
          <w:r>
            <w:t xml:space="preserve"> char</w:t>
          </w:r>
          <w:r w:rsidR="00D405DD">
            <w:t>t</w:t>
          </w:r>
          <w:bookmarkEnd w:id="5"/>
        </w:p>
        <w:p w14:paraId="458E83C6" w14:textId="15108071" w:rsidR="00D405DD" w:rsidRPr="00D405DD" w:rsidRDefault="00180579" w:rsidP="00D405DD">
          <w:pPr>
            <w:jc w:val="center"/>
          </w:pPr>
          <w:r w:rsidRPr="00180579">
            <w:rPr>
              <w:noProof/>
            </w:rPr>
            <w:drawing>
              <wp:inline distT="0" distB="0" distL="0" distR="0" wp14:anchorId="351C2141" wp14:editId="35D0CF67">
                <wp:extent cx="7731848" cy="3258955"/>
                <wp:effectExtent l="762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740570" cy="3262631"/>
                        </a:xfrm>
                        <a:prstGeom prst="rect">
                          <a:avLst/>
                        </a:prstGeom>
                      </pic:spPr>
                    </pic:pic>
                  </a:graphicData>
                </a:graphic>
              </wp:inline>
            </w:drawing>
          </w:r>
        </w:p>
        <w:p w14:paraId="016F127C" w14:textId="5B8CCCD4" w:rsidR="008E37C4" w:rsidRPr="000650BB" w:rsidRDefault="005E1762" w:rsidP="000650BB"/>
      </w:sdtContent>
    </w:sdt>
    <w:p w14:paraId="07B82DAC" w14:textId="3FBCC240" w:rsidR="008E37C4" w:rsidRDefault="008E37C4" w:rsidP="00DF027C">
      <w:pPr>
        <w:rPr>
          <w:lang w:eastAsia="ja-JP"/>
        </w:rPr>
      </w:pPr>
    </w:p>
    <w:p w14:paraId="6A474566" w14:textId="77777777" w:rsidR="00AA0BD9" w:rsidRDefault="006D1F34" w:rsidP="006D1F34">
      <w:pPr>
        <w:pStyle w:val="Heading2"/>
      </w:pPr>
      <w:bookmarkStart w:id="6" w:name="_Toc107340836"/>
      <w:r>
        <w:lastRenderedPageBreak/>
        <w:t xml:space="preserve">Time Management </w:t>
      </w:r>
      <w:r w:rsidR="00AA0BD9">
        <w:t>Plan</w:t>
      </w:r>
      <w:bookmarkEnd w:id="6"/>
    </w:p>
    <w:p w14:paraId="4AFA66E6" w14:textId="74552F2F" w:rsidR="00AA0BD9" w:rsidRDefault="00AA0BD9" w:rsidP="00AA0BD9">
      <w:pPr>
        <w:rPr>
          <w:b w:val="0"/>
          <w:bCs/>
        </w:rPr>
      </w:pPr>
      <w:r>
        <w:t xml:space="preserve"> </w:t>
      </w:r>
      <w:r w:rsidR="000905F8">
        <w:rPr>
          <w:b w:val="0"/>
          <w:bCs/>
        </w:rPr>
        <w:t xml:space="preserve">One of the most difficult factors of multistep projects such as this one is efficient management and use of time. In order to successfully create a software solution that </w:t>
      </w:r>
      <w:r w:rsidR="007B1684">
        <w:rPr>
          <w:b w:val="0"/>
          <w:bCs/>
        </w:rPr>
        <w:t>fulfills</w:t>
      </w:r>
      <w:r w:rsidR="000905F8">
        <w:rPr>
          <w:b w:val="0"/>
          <w:bCs/>
        </w:rPr>
        <w:t xml:space="preserve"> the requirements, the </w:t>
      </w:r>
      <w:r w:rsidR="0091068F">
        <w:rPr>
          <w:b w:val="0"/>
          <w:bCs/>
        </w:rPr>
        <w:t>S</w:t>
      </w:r>
      <w:r w:rsidR="007B1684">
        <w:rPr>
          <w:b w:val="0"/>
          <w:bCs/>
        </w:rPr>
        <w:t xml:space="preserve">oftware </w:t>
      </w:r>
      <w:r w:rsidR="0091068F">
        <w:rPr>
          <w:b w:val="0"/>
          <w:bCs/>
        </w:rPr>
        <w:t>D</w:t>
      </w:r>
      <w:r w:rsidR="007B1684">
        <w:rPr>
          <w:b w:val="0"/>
          <w:bCs/>
        </w:rPr>
        <w:t xml:space="preserve">evelopment </w:t>
      </w:r>
      <w:r w:rsidR="0091068F">
        <w:rPr>
          <w:b w:val="0"/>
          <w:bCs/>
        </w:rPr>
        <w:t>C</w:t>
      </w:r>
      <w:r w:rsidR="007B1684">
        <w:rPr>
          <w:b w:val="0"/>
          <w:bCs/>
        </w:rPr>
        <w:t xml:space="preserve">ycle will be used. This will be spread across the nearly 3-month </w:t>
      </w:r>
      <w:r w:rsidR="0091068F">
        <w:rPr>
          <w:b w:val="0"/>
          <w:bCs/>
        </w:rPr>
        <w:t>project</w:t>
      </w:r>
      <w:r w:rsidR="007B1684">
        <w:rPr>
          <w:b w:val="0"/>
          <w:bCs/>
        </w:rPr>
        <w:t xml:space="preserve"> timespan. The Gantt chart above is essential in planning out </w:t>
      </w:r>
      <w:r w:rsidR="00005BF7">
        <w:rPr>
          <w:b w:val="0"/>
          <w:bCs/>
        </w:rPr>
        <w:t>dependencies, order and the time needed for each</w:t>
      </w:r>
      <w:r w:rsidR="007B1684">
        <w:rPr>
          <w:b w:val="0"/>
          <w:bCs/>
        </w:rPr>
        <w:t xml:space="preserve"> individual component. </w:t>
      </w:r>
      <w:r w:rsidR="00910A96">
        <w:rPr>
          <w:b w:val="0"/>
          <w:bCs/>
        </w:rPr>
        <w:t xml:space="preserve">A logbook will be kept to allow clarity on how the project is progressing and keeping to the routine set forth by the initial time management strategy. This will also allow for reflection on difficulties encountered and what still needs to be completed to focus later work sessions. This breaking down of </w:t>
      </w:r>
      <w:r w:rsidR="00B6235D">
        <w:rPr>
          <w:b w:val="0"/>
          <w:bCs/>
        </w:rPr>
        <w:t xml:space="preserve">urgent tasks and focused work will </w:t>
      </w:r>
      <w:r w:rsidR="002F060B">
        <w:rPr>
          <w:b w:val="0"/>
          <w:bCs/>
        </w:rPr>
        <w:t>maximize</w:t>
      </w:r>
      <w:r w:rsidR="00B6235D">
        <w:rPr>
          <w:b w:val="0"/>
          <w:bCs/>
        </w:rPr>
        <w:t xml:space="preserve"> the time efficiency of the project. A version control will </w:t>
      </w:r>
      <w:r w:rsidR="00005BF7">
        <w:rPr>
          <w:b w:val="0"/>
          <w:bCs/>
        </w:rPr>
        <w:t>be kept in cloud storage</w:t>
      </w:r>
      <w:r w:rsidR="00B6235D">
        <w:rPr>
          <w:b w:val="0"/>
          <w:bCs/>
        </w:rPr>
        <w:t>. In the case of errors, it will be far easier to revert to a pre-error version, and there will backups of project relevant file</w:t>
      </w:r>
      <w:r w:rsidR="00005BF7">
        <w:rPr>
          <w:b w:val="0"/>
          <w:bCs/>
        </w:rPr>
        <w:t>s</w:t>
      </w:r>
      <w:r w:rsidR="00B6235D">
        <w:rPr>
          <w:b w:val="0"/>
          <w:bCs/>
        </w:rPr>
        <w:t xml:space="preserve"> in the case of file loss. </w:t>
      </w:r>
      <w:r w:rsidR="00005BF7">
        <w:rPr>
          <w:b w:val="0"/>
          <w:bCs/>
        </w:rPr>
        <w:t xml:space="preserve">The version control can </w:t>
      </w:r>
      <w:r w:rsidR="00B6235D">
        <w:rPr>
          <w:b w:val="0"/>
          <w:bCs/>
        </w:rPr>
        <w:t xml:space="preserve">save huge amounts of time in </w:t>
      </w:r>
      <w:r w:rsidR="00896883">
        <w:rPr>
          <w:b w:val="0"/>
          <w:bCs/>
        </w:rPr>
        <w:t xml:space="preserve">these scenarios. It also acts as a verification process for the logbook, that is every logbook entry can be checked against the relevant version control files to detect errors and inconsistencies. This increases the accuracy of the logbook, and thus its efficacy. Each of these components helps manage the development cycle of this project, and complete work efficiently in a useful manner. </w:t>
      </w:r>
      <w:r w:rsidR="00B6235D">
        <w:rPr>
          <w:b w:val="0"/>
          <w:bCs/>
        </w:rPr>
        <w:t xml:space="preserve"> </w:t>
      </w:r>
    </w:p>
    <w:p w14:paraId="4774F5E1" w14:textId="0DFF9F1A" w:rsidR="008E37C4" w:rsidRDefault="0089217C" w:rsidP="005D73E4">
      <w:pPr>
        <w:pStyle w:val="Heading2"/>
      </w:pPr>
      <w:bookmarkStart w:id="7" w:name="_Toc107340837"/>
      <w:r>
        <w:lastRenderedPageBreak/>
        <w:t>Context Diagram</w:t>
      </w:r>
      <w:bookmarkEnd w:id="7"/>
    </w:p>
    <w:p w14:paraId="22F5AD31" w14:textId="4CD4A0FC" w:rsidR="008E37C4" w:rsidRDefault="00005BF7" w:rsidP="00DF027C">
      <w:pPr>
        <w:rPr>
          <w:lang w:eastAsia="ja-JP"/>
        </w:rPr>
      </w:pPr>
      <w:r>
        <w:rPr>
          <w:noProof/>
          <w:lang w:eastAsia="ja-JP"/>
        </w:rPr>
        <w:drawing>
          <wp:inline distT="0" distB="0" distL="0" distR="0" wp14:anchorId="1430B286" wp14:editId="5D48AE62">
            <wp:extent cx="6130456" cy="45978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167960" cy="4625971"/>
                    </a:xfrm>
                    <a:prstGeom prst="rect">
                      <a:avLst/>
                    </a:prstGeom>
                  </pic:spPr>
                </pic:pic>
              </a:graphicData>
            </a:graphic>
          </wp:inline>
        </w:drawing>
      </w:r>
    </w:p>
    <w:p w14:paraId="523A827B" w14:textId="29AC89B8" w:rsidR="008E37C4" w:rsidRDefault="008E37C4" w:rsidP="00DF027C">
      <w:pPr>
        <w:rPr>
          <w:lang w:eastAsia="ja-JP"/>
        </w:rPr>
      </w:pPr>
    </w:p>
    <w:p w14:paraId="5B2C13EF" w14:textId="4505AB97" w:rsidR="008E37C4" w:rsidRDefault="008E37C4" w:rsidP="00DF027C">
      <w:pPr>
        <w:rPr>
          <w:lang w:eastAsia="ja-JP"/>
        </w:rPr>
      </w:pPr>
    </w:p>
    <w:p w14:paraId="05948BB0" w14:textId="2EBF8B85" w:rsidR="008E37C4" w:rsidRDefault="008E37C4" w:rsidP="00DF027C">
      <w:pPr>
        <w:rPr>
          <w:lang w:eastAsia="ja-JP"/>
        </w:rPr>
      </w:pPr>
    </w:p>
    <w:p w14:paraId="05584A15" w14:textId="271EB629" w:rsidR="008E37C4" w:rsidRDefault="008E37C4" w:rsidP="00DF027C">
      <w:pPr>
        <w:rPr>
          <w:lang w:eastAsia="ja-JP"/>
        </w:rPr>
      </w:pPr>
    </w:p>
    <w:p w14:paraId="603F1504" w14:textId="6F161749" w:rsidR="008E37C4" w:rsidRDefault="008E37C4" w:rsidP="00DF027C">
      <w:pPr>
        <w:rPr>
          <w:lang w:eastAsia="ja-JP"/>
        </w:rPr>
      </w:pPr>
    </w:p>
    <w:p w14:paraId="3D884DBF" w14:textId="311B668A" w:rsidR="008E37C4" w:rsidRDefault="008E37C4" w:rsidP="00DF027C">
      <w:pPr>
        <w:rPr>
          <w:lang w:eastAsia="ja-JP"/>
        </w:rPr>
      </w:pPr>
    </w:p>
    <w:p w14:paraId="033980EC" w14:textId="50138778" w:rsidR="008E37C4" w:rsidRDefault="008E37C4" w:rsidP="00DF027C">
      <w:pPr>
        <w:rPr>
          <w:lang w:eastAsia="ja-JP"/>
        </w:rPr>
      </w:pPr>
    </w:p>
    <w:p w14:paraId="1840E71B" w14:textId="0CEEBF7E" w:rsidR="008E37C4" w:rsidRDefault="008E37C4" w:rsidP="00DF027C">
      <w:pPr>
        <w:rPr>
          <w:lang w:eastAsia="ja-JP"/>
        </w:rPr>
      </w:pPr>
    </w:p>
    <w:p w14:paraId="3E34FF98" w14:textId="123E3440" w:rsidR="008E37C4" w:rsidRDefault="008E37C4" w:rsidP="00DF027C">
      <w:pPr>
        <w:rPr>
          <w:lang w:eastAsia="ja-JP"/>
        </w:rPr>
      </w:pPr>
    </w:p>
    <w:p w14:paraId="77674068" w14:textId="4F1EC8B8" w:rsidR="008E37C4" w:rsidRDefault="008E37C4" w:rsidP="00DF027C">
      <w:pPr>
        <w:rPr>
          <w:lang w:eastAsia="ja-JP"/>
        </w:rPr>
      </w:pPr>
    </w:p>
    <w:p w14:paraId="6B072D42" w14:textId="0D6024D5" w:rsidR="008E37C4" w:rsidRDefault="008E37C4" w:rsidP="00DF027C">
      <w:pPr>
        <w:rPr>
          <w:lang w:eastAsia="ja-JP"/>
        </w:rPr>
      </w:pPr>
    </w:p>
    <w:p w14:paraId="3C71A990" w14:textId="6F82DD44" w:rsidR="008E37C4" w:rsidRDefault="008E37C4" w:rsidP="00DF027C">
      <w:pPr>
        <w:rPr>
          <w:lang w:eastAsia="ja-JP"/>
        </w:rPr>
      </w:pPr>
    </w:p>
    <w:p w14:paraId="0A6F5F62" w14:textId="6DAAF8CF" w:rsidR="008E37C4" w:rsidRDefault="008E37C4" w:rsidP="00DF027C">
      <w:pPr>
        <w:rPr>
          <w:lang w:eastAsia="ja-JP"/>
        </w:rPr>
      </w:pPr>
    </w:p>
    <w:p w14:paraId="5317FE9B" w14:textId="5A8F5F3E" w:rsidR="008E37C4" w:rsidRDefault="008E37C4" w:rsidP="00DF027C">
      <w:pPr>
        <w:rPr>
          <w:lang w:eastAsia="ja-JP"/>
        </w:rPr>
      </w:pPr>
    </w:p>
    <w:p w14:paraId="4945ACAF" w14:textId="10FE8347" w:rsidR="008E37C4" w:rsidRDefault="008E37C4" w:rsidP="00DF027C">
      <w:pPr>
        <w:rPr>
          <w:lang w:eastAsia="ja-JP"/>
        </w:rPr>
      </w:pPr>
    </w:p>
    <w:p w14:paraId="0EFEFC22" w14:textId="671B66D0" w:rsidR="008E37C4" w:rsidRDefault="008E37C4" w:rsidP="00DF027C">
      <w:pPr>
        <w:rPr>
          <w:lang w:eastAsia="ja-JP"/>
        </w:rPr>
      </w:pPr>
    </w:p>
    <w:p w14:paraId="214417D3" w14:textId="4C52C076" w:rsidR="008E37C4" w:rsidRDefault="008E37C4" w:rsidP="00DF027C">
      <w:pPr>
        <w:rPr>
          <w:lang w:eastAsia="ja-JP"/>
        </w:rPr>
      </w:pPr>
    </w:p>
    <w:p w14:paraId="1DAE3B4C" w14:textId="40259093" w:rsidR="008E37C4" w:rsidRDefault="008E37C4" w:rsidP="00DF027C">
      <w:pPr>
        <w:rPr>
          <w:lang w:eastAsia="ja-JP"/>
        </w:rPr>
      </w:pPr>
    </w:p>
    <w:p w14:paraId="7C28398E" w14:textId="2E34FAD7" w:rsidR="008E37C4" w:rsidRDefault="008E37C4" w:rsidP="00DF027C">
      <w:pPr>
        <w:rPr>
          <w:lang w:eastAsia="ja-JP"/>
        </w:rPr>
      </w:pPr>
    </w:p>
    <w:p w14:paraId="4187E67E" w14:textId="15A24831" w:rsidR="008E37C4" w:rsidRDefault="008E37C4" w:rsidP="00DF027C">
      <w:pPr>
        <w:rPr>
          <w:lang w:eastAsia="ja-JP"/>
        </w:rPr>
      </w:pPr>
    </w:p>
    <w:p w14:paraId="0DB8402B" w14:textId="70826638" w:rsidR="008E37C4" w:rsidRDefault="008E37C4" w:rsidP="00DF027C">
      <w:pPr>
        <w:rPr>
          <w:lang w:eastAsia="ja-JP"/>
        </w:rPr>
      </w:pPr>
    </w:p>
    <w:p w14:paraId="55985FD0" w14:textId="51A096F0" w:rsidR="008E37C4" w:rsidRDefault="008E37C4" w:rsidP="00DF027C">
      <w:pPr>
        <w:rPr>
          <w:lang w:eastAsia="ja-JP"/>
        </w:rPr>
      </w:pPr>
    </w:p>
    <w:p w14:paraId="18CB5001" w14:textId="4AC8EF89" w:rsidR="008E37C4" w:rsidRDefault="008E37C4" w:rsidP="00DF027C">
      <w:pPr>
        <w:rPr>
          <w:lang w:eastAsia="ja-JP"/>
        </w:rPr>
      </w:pPr>
    </w:p>
    <w:p w14:paraId="199A24F4" w14:textId="4988515F" w:rsidR="008E37C4" w:rsidRDefault="008E37C4" w:rsidP="00DF027C">
      <w:pPr>
        <w:rPr>
          <w:lang w:eastAsia="ja-JP"/>
        </w:rPr>
      </w:pPr>
    </w:p>
    <w:p w14:paraId="0DA69437" w14:textId="4A90A845" w:rsidR="008E37C4" w:rsidRDefault="008E37C4" w:rsidP="00DF027C">
      <w:pPr>
        <w:rPr>
          <w:lang w:eastAsia="ja-JP"/>
        </w:rPr>
      </w:pPr>
    </w:p>
    <w:p w14:paraId="2A9431F0" w14:textId="124C99FC" w:rsidR="008E37C4" w:rsidRDefault="008E37C4" w:rsidP="00DF027C">
      <w:pPr>
        <w:rPr>
          <w:lang w:eastAsia="ja-JP"/>
        </w:rPr>
      </w:pPr>
    </w:p>
    <w:p w14:paraId="1FBC0B33" w14:textId="0C067547" w:rsidR="008E37C4" w:rsidRDefault="008E37C4" w:rsidP="00DF027C">
      <w:pPr>
        <w:rPr>
          <w:lang w:eastAsia="ja-JP"/>
        </w:rPr>
      </w:pPr>
    </w:p>
    <w:p w14:paraId="6ECDDEC9" w14:textId="6AE8B57C" w:rsidR="008E37C4" w:rsidRDefault="008E37C4" w:rsidP="00DF027C">
      <w:pPr>
        <w:rPr>
          <w:lang w:eastAsia="ja-JP"/>
        </w:rPr>
      </w:pPr>
    </w:p>
    <w:p w14:paraId="7C87489C" w14:textId="6CF97E88" w:rsidR="008E37C4" w:rsidRDefault="008E37C4" w:rsidP="00DF027C">
      <w:pPr>
        <w:rPr>
          <w:lang w:eastAsia="ja-JP"/>
        </w:rPr>
      </w:pPr>
    </w:p>
    <w:p w14:paraId="3A781CF8" w14:textId="2CFC2FC9" w:rsidR="008E37C4" w:rsidRDefault="008E37C4" w:rsidP="00DF027C">
      <w:pPr>
        <w:rPr>
          <w:lang w:eastAsia="ja-JP"/>
        </w:rPr>
      </w:pPr>
    </w:p>
    <w:p w14:paraId="61C1F5C1" w14:textId="68FDCEBE" w:rsidR="008E37C4" w:rsidRDefault="008E37C4" w:rsidP="00DF027C">
      <w:pPr>
        <w:rPr>
          <w:lang w:eastAsia="ja-JP"/>
        </w:rPr>
      </w:pPr>
    </w:p>
    <w:p w14:paraId="6BF142DC" w14:textId="219EEB15" w:rsidR="008E37C4" w:rsidRDefault="008E37C4" w:rsidP="00DF027C">
      <w:pPr>
        <w:rPr>
          <w:lang w:eastAsia="ja-JP"/>
        </w:rPr>
      </w:pPr>
    </w:p>
    <w:p w14:paraId="68AD5387" w14:textId="5C6A4625" w:rsidR="008E37C4" w:rsidRDefault="008E37C4" w:rsidP="00DF027C">
      <w:pPr>
        <w:rPr>
          <w:lang w:eastAsia="ja-JP"/>
        </w:rPr>
      </w:pPr>
    </w:p>
    <w:p w14:paraId="7411ED0E" w14:textId="6EC01656" w:rsidR="008E37C4" w:rsidRDefault="008E37C4" w:rsidP="00DF027C">
      <w:pPr>
        <w:rPr>
          <w:lang w:eastAsia="ja-JP"/>
        </w:rPr>
      </w:pPr>
    </w:p>
    <w:p w14:paraId="5A25E2F1" w14:textId="7A802192" w:rsidR="008E37C4" w:rsidRDefault="008E37C4" w:rsidP="00DF027C">
      <w:pPr>
        <w:rPr>
          <w:lang w:eastAsia="ja-JP"/>
        </w:rPr>
      </w:pPr>
    </w:p>
    <w:p w14:paraId="2094DF11" w14:textId="0A3E60ED" w:rsidR="008E37C4" w:rsidRDefault="008E37C4" w:rsidP="00DF027C">
      <w:pPr>
        <w:rPr>
          <w:lang w:eastAsia="ja-JP"/>
        </w:rPr>
      </w:pPr>
    </w:p>
    <w:p w14:paraId="16191E18" w14:textId="5CA448D2" w:rsidR="008E37C4" w:rsidRDefault="008E37C4" w:rsidP="00DF027C">
      <w:pPr>
        <w:rPr>
          <w:lang w:eastAsia="ja-JP"/>
        </w:rPr>
      </w:pPr>
    </w:p>
    <w:p w14:paraId="258A92C8" w14:textId="502DCB1C" w:rsidR="008E37C4" w:rsidRDefault="008E37C4" w:rsidP="00DF027C">
      <w:pPr>
        <w:rPr>
          <w:lang w:eastAsia="ja-JP"/>
        </w:rPr>
      </w:pPr>
    </w:p>
    <w:p w14:paraId="07D5E3D1" w14:textId="339178F5" w:rsidR="008E37C4" w:rsidRDefault="008E37C4" w:rsidP="00DF027C">
      <w:pPr>
        <w:rPr>
          <w:lang w:eastAsia="ja-JP"/>
        </w:rPr>
      </w:pPr>
    </w:p>
    <w:p w14:paraId="6EDA1309" w14:textId="3F193DC6" w:rsidR="008E37C4" w:rsidRDefault="008E37C4" w:rsidP="00DF027C">
      <w:pPr>
        <w:rPr>
          <w:lang w:eastAsia="ja-JP"/>
        </w:rPr>
      </w:pPr>
    </w:p>
    <w:p w14:paraId="4663B85C" w14:textId="7AA47CAE" w:rsidR="008E37C4" w:rsidRDefault="008E37C4" w:rsidP="00DF027C">
      <w:pPr>
        <w:rPr>
          <w:lang w:eastAsia="ja-JP"/>
        </w:rPr>
      </w:pPr>
    </w:p>
    <w:p w14:paraId="1350288F" w14:textId="0530A77B" w:rsidR="008E37C4" w:rsidRDefault="008E37C4" w:rsidP="00DF027C">
      <w:pPr>
        <w:rPr>
          <w:lang w:eastAsia="ja-JP"/>
        </w:rPr>
      </w:pPr>
    </w:p>
    <w:p w14:paraId="3695CFA2" w14:textId="2C4B4B4D" w:rsidR="008E37C4" w:rsidRDefault="008E37C4" w:rsidP="00DF027C">
      <w:pPr>
        <w:rPr>
          <w:lang w:eastAsia="ja-JP"/>
        </w:rPr>
      </w:pPr>
    </w:p>
    <w:p w14:paraId="5F948D75" w14:textId="61039C17" w:rsidR="008E37C4" w:rsidRDefault="008E37C4" w:rsidP="00DF027C">
      <w:pPr>
        <w:rPr>
          <w:lang w:eastAsia="ja-JP"/>
        </w:rPr>
      </w:pPr>
    </w:p>
    <w:p w14:paraId="62880F58" w14:textId="18C19FE0" w:rsidR="008E37C4" w:rsidRDefault="008E37C4" w:rsidP="00DF027C">
      <w:pPr>
        <w:rPr>
          <w:lang w:eastAsia="ja-JP"/>
        </w:rPr>
      </w:pPr>
    </w:p>
    <w:p w14:paraId="571F2658" w14:textId="610EF33B" w:rsidR="008E37C4" w:rsidRDefault="008E37C4" w:rsidP="00DF027C">
      <w:pPr>
        <w:rPr>
          <w:lang w:eastAsia="ja-JP"/>
        </w:rPr>
      </w:pPr>
    </w:p>
    <w:p w14:paraId="1596028A" w14:textId="36EC3562" w:rsidR="008E37C4" w:rsidRDefault="008E37C4" w:rsidP="00DF027C">
      <w:pPr>
        <w:rPr>
          <w:lang w:eastAsia="ja-JP"/>
        </w:rPr>
      </w:pPr>
    </w:p>
    <w:p w14:paraId="1EC8D4DC" w14:textId="199AB0C0" w:rsidR="008E37C4" w:rsidRDefault="008E37C4" w:rsidP="00DF027C">
      <w:pPr>
        <w:rPr>
          <w:lang w:eastAsia="ja-JP"/>
        </w:rPr>
      </w:pPr>
    </w:p>
    <w:p w14:paraId="5E7B6B66" w14:textId="3FD403FE" w:rsidR="008E37C4" w:rsidRDefault="008E37C4" w:rsidP="00DF027C">
      <w:pPr>
        <w:rPr>
          <w:lang w:eastAsia="ja-JP"/>
        </w:rPr>
      </w:pPr>
    </w:p>
    <w:p w14:paraId="43A9FC3E" w14:textId="6B3EAF9C" w:rsidR="008E37C4" w:rsidRDefault="008E37C4" w:rsidP="00DF027C">
      <w:pPr>
        <w:rPr>
          <w:lang w:eastAsia="ja-JP"/>
        </w:rPr>
      </w:pPr>
    </w:p>
    <w:p w14:paraId="5EE3F2C0" w14:textId="69E48BFC" w:rsidR="008E37C4" w:rsidRDefault="008E37C4" w:rsidP="00DF027C">
      <w:pPr>
        <w:rPr>
          <w:lang w:eastAsia="ja-JP"/>
        </w:rPr>
      </w:pPr>
    </w:p>
    <w:p w14:paraId="7FDB3363" w14:textId="174F4BF0" w:rsidR="008E37C4" w:rsidRDefault="008E37C4" w:rsidP="00DF027C">
      <w:pPr>
        <w:rPr>
          <w:lang w:eastAsia="ja-JP"/>
        </w:rPr>
      </w:pPr>
    </w:p>
    <w:p w14:paraId="5820EA1D" w14:textId="01C22FA8" w:rsidR="008E37C4" w:rsidRDefault="008E37C4" w:rsidP="00DF027C">
      <w:pPr>
        <w:rPr>
          <w:lang w:eastAsia="ja-JP"/>
        </w:rPr>
      </w:pPr>
    </w:p>
    <w:p w14:paraId="11AB00B3" w14:textId="68467D23" w:rsidR="008E37C4" w:rsidRDefault="008E37C4" w:rsidP="00DF027C">
      <w:pPr>
        <w:rPr>
          <w:lang w:eastAsia="ja-JP"/>
        </w:rPr>
      </w:pPr>
    </w:p>
    <w:p w14:paraId="733B9BB3" w14:textId="50D1291F" w:rsidR="008E37C4" w:rsidRDefault="008E37C4" w:rsidP="00DF027C">
      <w:pPr>
        <w:rPr>
          <w:lang w:eastAsia="ja-JP"/>
        </w:rPr>
      </w:pPr>
    </w:p>
    <w:p w14:paraId="03237749" w14:textId="02A3EA04" w:rsidR="008E37C4" w:rsidRDefault="008E37C4" w:rsidP="00DF027C">
      <w:pPr>
        <w:rPr>
          <w:lang w:eastAsia="ja-JP"/>
        </w:rPr>
      </w:pPr>
    </w:p>
    <w:p w14:paraId="65553B4C" w14:textId="11D0CB05" w:rsidR="008E37C4" w:rsidRDefault="008E37C4" w:rsidP="00DF027C">
      <w:pPr>
        <w:rPr>
          <w:lang w:eastAsia="ja-JP"/>
        </w:rPr>
      </w:pPr>
    </w:p>
    <w:p w14:paraId="120926AE" w14:textId="041DACF8" w:rsidR="008E37C4" w:rsidRDefault="008E37C4" w:rsidP="00DF027C">
      <w:pPr>
        <w:rPr>
          <w:lang w:eastAsia="ja-JP"/>
        </w:rPr>
      </w:pPr>
    </w:p>
    <w:p w14:paraId="01814BB6" w14:textId="58423FA3" w:rsidR="008E37C4" w:rsidRDefault="008E37C4" w:rsidP="00DF027C">
      <w:pPr>
        <w:rPr>
          <w:lang w:eastAsia="ja-JP"/>
        </w:rPr>
      </w:pPr>
    </w:p>
    <w:p w14:paraId="009024BD" w14:textId="34DE2168" w:rsidR="008E37C4" w:rsidRDefault="008E37C4" w:rsidP="00DF027C">
      <w:pPr>
        <w:rPr>
          <w:lang w:eastAsia="ja-JP"/>
        </w:rPr>
      </w:pPr>
    </w:p>
    <w:p w14:paraId="48B455D8" w14:textId="494E1440" w:rsidR="008E37C4" w:rsidRDefault="008E37C4" w:rsidP="00DF027C">
      <w:pPr>
        <w:rPr>
          <w:lang w:eastAsia="ja-JP"/>
        </w:rPr>
      </w:pPr>
    </w:p>
    <w:p w14:paraId="536BB610" w14:textId="66346358" w:rsidR="008E37C4" w:rsidRDefault="008E37C4" w:rsidP="00DF027C">
      <w:pPr>
        <w:rPr>
          <w:lang w:eastAsia="ja-JP"/>
        </w:rPr>
      </w:pPr>
    </w:p>
    <w:p w14:paraId="02D41784" w14:textId="1D96CFB0" w:rsidR="008E37C4" w:rsidRDefault="008E37C4" w:rsidP="00DF027C">
      <w:pPr>
        <w:rPr>
          <w:lang w:eastAsia="ja-JP"/>
        </w:rPr>
      </w:pPr>
    </w:p>
    <w:p w14:paraId="3DAA5746" w14:textId="4AE2FC15" w:rsidR="008E37C4" w:rsidRDefault="008E37C4" w:rsidP="00DF027C">
      <w:pPr>
        <w:rPr>
          <w:lang w:eastAsia="ja-JP"/>
        </w:rPr>
      </w:pPr>
    </w:p>
    <w:p w14:paraId="00EDA1CD" w14:textId="3764E5BA" w:rsidR="008E37C4" w:rsidRDefault="008E37C4" w:rsidP="00DF027C">
      <w:pPr>
        <w:rPr>
          <w:lang w:eastAsia="ja-JP"/>
        </w:rPr>
      </w:pPr>
    </w:p>
    <w:p w14:paraId="34CDE983" w14:textId="5A841CD5" w:rsidR="008E37C4" w:rsidRDefault="008E37C4" w:rsidP="00DF027C">
      <w:pPr>
        <w:rPr>
          <w:lang w:eastAsia="ja-JP"/>
        </w:rPr>
      </w:pPr>
    </w:p>
    <w:p w14:paraId="1952F3D8" w14:textId="1E615E7E" w:rsidR="008E37C4" w:rsidRDefault="008E37C4" w:rsidP="00DF027C">
      <w:pPr>
        <w:rPr>
          <w:lang w:eastAsia="ja-JP"/>
        </w:rPr>
      </w:pPr>
    </w:p>
    <w:p w14:paraId="1872C405" w14:textId="05D6A8CB" w:rsidR="008E37C4" w:rsidRDefault="008E37C4" w:rsidP="00DF027C">
      <w:pPr>
        <w:rPr>
          <w:lang w:eastAsia="ja-JP"/>
        </w:rPr>
      </w:pPr>
    </w:p>
    <w:p w14:paraId="17163756" w14:textId="4A558B93" w:rsidR="008E37C4" w:rsidRDefault="008E37C4" w:rsidP="00DF027C">
      <w:pPr>
        <w:rPr>
          <w:lang w:eastAsia="ja-JP"/>
        </w:rPr>
      </w:pPr>
    </w:p>
    <w:p w14:paraId="4ED85C1F" w14:textId="5D52E34F" w:rsidR="008E37C4" w:rsidRDefault="008E37C4" w:rsidP="00DF027C">
      <w:pPr>
        <w:rPr>
          <w:lang w:eastAsia="ja-JP"/>
        </w:rPr>
      </w:pPr>
    </w:p>
    <w:p w14:paraId="4FE72391" w14:textId="714C51A8" w:rsidR="008E37C4" w:rsidRDefault="008E37C4" w:rsidP="00DF027C">
      <w:pPr>
        <w:rPr>
          <w:lang w:eastAsia="ja-JP"/>
        </w:rPr>
      </w:pPr>
    </w:p>
    <w:p w14:paraId="17E58E06" w14:textId="5C86368C" w:rsidR="008E37C4" w:rsidRDefault="008E37C4" w:rsidP="00DF027C">
      <w:pPr>
        <w:rPr>
          <w:lang w:eastAsia="ja-JP"/>
        </w:rPr>
      </w:pPr>
    </w:p>
    <w:p w14:paraId="23E785CF" w14:textId="04050DBA" w:rsidR="008E37C4" w:rsidRDefault="008E37C4" w:rsidP="00DF027C">
      <w:pPr>
        <w:rPr>
          <w:lang w:eastAsia="ja-JP"/>
        </w:rPr>
      </w:pPr>
    </w:p>
    <w:p w14:paraId="50EC3C89" w14:textId="11DB34CE" w:rsidR="008E37C4" w:rsidRDefault="008E37C4" w:rsidP="00DF027C">
      <w:pPr>
        <w:rPr>
          <w:lang w:eastAsia="ja-JP"/>
        </w:rPr>
      </w:pPr>
    </w:p>
    <w:p w14:paraId="21857EEE" w14:textId="77777777" w:rsidR="008E37C4" w:rsidRPr="00D70D02" w:rsidRDefault="008E37C4" w:rsidP="00DF027C">
      <w:pPr>
        <w:rPr>
          <w:lang w:eastAsia="ja-JP"/>
        </w:rPr>
      </w:pPr>
    </w:p>
    <w:sectPr w:rsidR="008E37C4" w:rsidRPr="00D70D02"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3BCA" w14:textId="77777777" w:rsidR="00C26B18" w:rsidRDefault="00C26B18">
      <w:r>
        <w:separator/>
      </w:r>
    </w:p>
    <w:p w14:paraId="3DF97426" w14:textId="77777777" w:rsidR="00C26B18" w:rsidRDefault="00C26B18"/>
  </w:endnote>
  <w:endnote w:type="continuationSeparator" w:id="0">
    <w:p w14:paraId="0E945AAE" w14:textId="77777777" w:rsidR="00C26B18" w:rsidRDefault="00C26B18">
      <w:r>
        <w:continuationSeparator/>
      </w:r>
    </w:p>
    <w:p w14:paraId="6C678426" w14:textId="77777777" w:rsidR="00C26B18" w:rsidRDefault="00C26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91A7A6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7D6C33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FAE2" w14:textId="77777777" w:rsidR="00C26B18" w:rsidRDefault="00C26B18">
      <w:r>
        <w:separator/>
      </w:r>
    </w:p>
    <w:p w14:paraId="5E9D9B06" w14:textId="77777777" w:rsidR="00C26B18" w:rsidRDefault="00C26B18"/>
  </w:footnote>
  <w:footnote w:type="continuationSeparator" w:id="0">
    <w:p w14:paraId="44E2172B" w14:textId="77777777" w:rsidR="00C26B18" w:rsidRDefault="00C26B18">
      <w:r>
        <w:continuationSeparator/>
      </w:r>
    </w:p>
    <w:p w14:paraId="309FA38A" w14:textId="77777777" w:rsidR="00C26B18" w:rsidRDefault="00C26B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24F75" w:themeColor="accent1"/>
        <w:sz w:val="20"/>
        <w:szCs w:val="20"/>
      </w:rPr>
      <w:alias w:val="Author"/>
      <w:tag w:val=""/>
      <w:id w:val="-952397527"/>
      <w:placeholder>
        <w:docPart w:val="5ED1A0E846EA491896830409DB2D5D07"/>
      </w:placeholder>
      <w:dataBinding w:prefixMappings="xmlns:ns0='http://purl.org/dc/elements/1.1/' xmlns:ns1='http://schemas.openxmlformats.org/package/2006/metadata/core-properties' " w:xpath="/ns1:coreProperties[1]/ns0:creator[1]" w:storeItemID="{6C3C8BC8-F283-45AE-878A-BAB7291924A1}"/>
      <w:text/>
    </w:sdtPr>
    <w:sdtEndPr/>
    <w:sdtContent>
      <w:p w14:paraId="4A248AE3" w14:textId="36F34AED" w:rsidR="004D6C41" w:rsidRDefault="004D6C41">
        <w:pPr>
          <w:pStyle w:val="Header"/>
          <w:jc w:val="center"/>
          <w:rPr>
            <w:color w:val="024F75" w:themeColor="accent1"/>
            <w:sz w:val="20"/>
          </w:rPr>
        </w:pPr>
        <w:r>
          <w:rPr>
            <w:color w:val="024F75" w:themeColor="accent1"/>
            <w:sz w:val="20"/>
            <w:szCs w:val="20"/>
          </w:rPr>
          <w:t>Samuel Pitchforth</w:t>
        </w:r>
      </w:p>
    </w:sdtContent>
  </w:sdt>
  <w:p w14:paraId="76F115CE" w14:textId="75FB2E3A" w:rsidR="004D6C41" w:rsidRDefault="004D6C41">
    <w:pPr>
      <w:pStyle w:val="Header"/>
      <w:jc w:val="center"/>
      <w:rPr>
        <w:caps/>
        <w:color w:val="024F75" w:themeColor="accent1"/>
      </w:rPr>
    </w:pPr>
    <w:r>
      <w:rPr>
        <w:caps/>
        <w:color w:val="024F75" w:themeColor="accent1"/>
      </w:rPr>
      <w:t xml:space="preserve"> </w:t>
    </w:r>
    <w:sdt>
      <w:sdtPr>
        <w:rPr>
          <w:caps/>
          <w:color w:val="024F75" w:themeColor="accent1"/>
        </w:rPr>
        <w:alias w:val="Title"/>
        <w:tag w:val=""/>
        <w:id w:val="-1954942076"/>
        <w:placeholder>
          <w:docPart w:val="8B0F549292D748889DDAA883CC87474D"/>
        </w:placeholder>
        <w:dataBinding w:prefixMappings="xmlns:ns0='http://purl.org/dc/elements/1.1/' xmlns:ns1='http://schemas.openxmlformats.org/package/2006/metadata/core-properties' " w:xpath="/ns1:coreProperties[1]/ns0:title[1]" w:storeItemID="{6C3C8BC8-F283-45AE-878A-BAB7291924A1}"/>
        <w:text/>
      </w:sdtPr>
      <w:sdtEndPr/>
      <w:sdtContent>
        <w:r w:rsidR="00D9230E">
          <w:rPr>
            <w:caps/>
            <w:color w:val="024F75" w:themeColor="accent1"/>
          </w:rPr>
          <w:t>Tic-tac-toe report</w:t>
        </w:r>
      </w:sdtContent>
    </w:sdt>
  </w:p>
  <w:p w14:paraId="3F47E691"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A8"/>
    <w:multiLevelType w:val="hybridMultilevel"/>
    <w:tmpl w:val="A606A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60576F"/>
    <w:multiLevelType w:val="hybridMultilevel"/>
    <w:tmpl w:val="17405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3415B4"/>
    <w:multiLevelType w:val="hybridMultilevel"/>
    <w:tmpl w:val="C3BA4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6979992">
    <w:abstractNumId w:val="0"/>
  </w:num>
  <w:num w:numId="2" w16cid:durableId="1551528258">
    <w:abstractNumId w:val="2"/>
  </w:num>
  <w:num w:numId="3" w16cid:durableId="115036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96"/>
    <w:rsid w:val="00004BB0"/>
    <w:rsid w:val="00005BF7"/>
    <w:rsid w:val="000120E2"/>
    <w:rsid w:val="0002482E"/>
    <w:rsid w:val="00050324"/>
    <w:rsid w:val="0006154F"/>
    <w:rsid w:val="000650BB"/>
    <w:rsid w:val="00082517"/>
    <w:rsid w:val="000905F8"/>
    <w:rsid w:val="000A0150"/>
    <w:rsid w:val="000E63C9"/>
    <w:rsid w:val="00130E9D"/>
    <w:rsid w:val="00142621"/>
    <w:rsid w:val="00150A6D"/>
    <w:rsid w:val="00154A95"/>
    <w:rsid w:val="00177681"/>
    <w:rsid w:val="00180579"/>
    <w:rsid w:val="00185B35"/>
    <w:rsid w:val="001F2BC8"/>
    <w:rsid w:val="001F5F6B"/>
    <w:rsid w:val="00221DF5"/>
    <w:rsid w:val="00243EBC"/>
    <w:rsid w:val="00246A35"/>
    <w:rsid w:val="00284348"/>
    <w:rsid w:val="00290B80"/>
    <w:rsid w:val="00294843"/>
    <w:rsid w:val="002F060B"/>
    <w:rsid w:val="002F51F5"/>
    <w:rsid w:val="00301045"/>
    <w:rsid w:val="00312137"/>
    <w:rsid w:val="00330359"/>
    <w:rsid w:val="00335C19"/>
    <w:rsid w:val="0033762F"/>
    <w:rsid w:val="00366C7E"/>
    <w:rsid w:val="0037186D"/>
    <w:rsid w:val="00384EA3"/>
    <w:rsid w:val="003A39A1"/>
    <w:rsid w:val="003C2191"/>
    <w:rsid w:val="003D3863"/>
    <w:rsid w:val="003F45A0"/>
    <w:rsid w:val="004110DE"/>
    <w:rsid w:val="0042788E"/>
    <w:rsid w:val="0044085A"/>
    <w:rsid w:val="004766F1"/>
    <w:rsid w:val="004B21A5"/>
    <w:rsid w:val="004D6C41"/>
    <w:rsid w:val="005037F0"/>
    <w:rsid w:val="00514420"/>
    <w:rsid w:val="00516A86"/>
    <w:rsid w:val="005275F6"/>
    <w:rsid w:val="00537007"/>
    <w:rsid w:val="00572102"/>
    <w:rsid w:val="005912AF"/>
    <w:rsid w:val="005D73E4"/>
    <w:rsid w:val="005E1762"/>
    <w:rsid w:val="005F1BB0"/>
    <w:rsid w:val="00656C4D"/>
    <w:rsid w:val="00682AEA"/>
    <w:rsid w:val="006B0921"/>
    <w:rsid w:val="006D1F34"/>
    <w:rsid w:val="006E5716"/>
    <w:rsid w:val="0070636F"/>
    <w:rsid w:val="007266DB"/>
    <w:rsid w:val="007302B3"/>
    <w:rsid w:val="00730733"/>
    <w:rsid w:val="00730E3A"/>
    <w:rsid w:val="00736AAF"/>
    <w:rsid w:val="00765B2A"/>
    <w:rsid w:val="007721AE"/>
    <w:rsid w:val="00783A34"/>
    <w:rsid w:val="007B1684"/>
    <w:rsid w:val="007C6B52"/>
    <w:rsid w:val="007D16C5"/>
    <w:rsid w:val="007F4CE9"/>
    <w:rsid w:val="00862FE4"/>
    <w:rsid w:val="0086389A"/>
    <w:rsid w:val="0087605E"/>
    <w:rsid w:val="0089217C"/>
    <w:rsid w:val="00896883"/>
    <w:rsid w:val="008B1FEE"/>
    <w:rsid w:val="008E37C4"/>
    <w:rsid w:val="00902296"/>
    <w:rsid w:val="00903C32"/>
    <w:rsid w:val="0091068F"/>
    <w:rsid w:val="00910A96"/>
    <w:rsid w:val="00916B16"/>
    <w:rsid w:val="009173B9"/>
    <w:rsid w:val="0093335D"/>
    <w:rsid w:val="0093613E"/>
    <w:rsid w:val="00943026"/>
    <w:rsid w:val="00966B81"/>
    <w:rsid w:val="00993CE6"/>
    <w:rsid w:val="009C63D4"/>
    <w:rsid w:val="009C7720"/>
    <w:rsid w:val="00A23AFA"/>
    <w:rsid w:val="00A31B3E"/>
    <w:rsid w:val="00A532F3"/>
    <w:rsid w:val="00A8489E"/>
    <w:rsid w:val="00AA0BD9"/>
    <w:rsid w:val="00AC01BE"/>
    <w:rsid w:val="00AC29F3"/>
    <w:rsid w:val="00AC3BA2"/>
    <w:rsid w:val="00B231E5"/>
    <w:rsid w:val="00B333A5"/>
    <w:rsid w:val="00B6235D"/>
    <w:rsid w:val="00C02B87"/>
    <w:rsid w:val="00C070DE"/>
    <w:rsid w:val="00C26B18"/>
    <w:rsid w:val="00C4086D"/>
    <w:rsid w:val="00C91906"/>
    <w:rsid w:val="00CA1896"/>
    <w:rsid w:val="00CB5B28"/>
    <w:rsid w:val="00CF2A8E"/>
    <w:rsid w:val="00CF5371"/>
    <w:rsid w:val="00D0323A"/>
    <w:rsid w:val="00D0559F"/>
    <w:rsid w:val="00D077E9"/>
    <w:rsid w:val="00D405DD"/>
    <w:rsid w:val="00D42CB7"/>
    <w:rsid w:val="00D5413D"/>
    <w:rsid w:val="00D570A9"/>
    <w:rsid w:val="00D70D02"/>
    <w:rsid w:val="00D770C7"/>
    <w:rsid w:val="00D86945"/>
    <w:rsid w:val="00D90290"/>
    <w:rsid w:val="00D9230E"/>
    <w:rsid w:val="00DD152F"/>
    <w:rsid w:val="00DE213F"/>
    <w:rsid w:val="00DF027C"/>
    <w:rsid w:val="00E00A32"/>
    <w:rsid w:val="00E22ACD"/>
    <w:rsid w:val="00E620B0"/>
    <w:rsid w:val="00E721A3"/>
    <w:rsid w:val="00E733BA"/>
    <w:rsid w:val="00E81491"/>
    <w:rsid w:val="00E81B40"/>
    <w:rsid w:val="00EE3752"/>
    <w:rsid w:val="00EE4D44"/>
    <w:rsid w:val="00EF555B"/>
    <w:rsid w:val="00EF6D63"/>
    <w:rsid w:val="00F027BB"/>
    <w:rsid w:val="00F11DCF"/>
    <w:rsid w:val="00F12969"/>
    <w:rsid w:val="00F162EA"/>
    <w:rsid w:val="00F443DE"/>
    <w:rsid w:val="00F52D27"/>
    <w:rsid w:val="00F83527"/>
    <w:rsid w:val="00FA2EB2"/>
    <w:rsid w:val="00FC1A9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0EF2E"/>
  <w15:docId w15:val="{693AFAA2-5AEF-4F4B-9F96-03898F55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537007"/>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537007"/>
    <w:pPr>
      <w:spacing w:after="100"/>
    </w:pPr>
  </w:style>
  <w:style w:type="paragraph" w:styleId="TOC2">
    <w:name w:val="toc 2"/>
    <w:basedOn w:val="Normal"/>
    <w:next w:val="Normal"/>
    <w:autoRedefine/>
    <w:uiPriority w:val="39"/>
    <w:unhideWhenUsed/>
    <w:rsid w:val="00537007"/>
    <w:pPr>
      <w:spacing w:after="100"/>
      <w:ind w:left="280"/>
    </w:pPr>
  </w:style>
  <w:style w:type="character" w:styleId="Hyperlink">
    <w:name w:val="Hyperlink"/>
    <w:basedOn w:val="DefaultParagraphFont"/>
    <w:uiPriority w:val="99"/>
    <w:unhideWhenUsed/>
    <w:rsid w:val="00537007"/>
    <w:rPr>
      <w:color w:val="3592CF" w:themeColor="hyperlink"/>
      <w:u w:val="single"/>
    </w:rPr>
  </w:style>
  <w:style w:type="paragraph" w:styleId="ListParagraph">
    <w:name w:val="List Paragraph"/>
    <w:basedOn w:val="Normal"/>
    <w:uiPriority w:val="34"/>
    <w:unhideWhenUsed/>
    <w:qFormat/>
    <w:rsid w:val="00B3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DF2C903BE544ED8C28A462E359D748"/>
        <w:category>
          <w:name w:val="General"/>
          <w:gallery w:val="placeholder"/>
        </w:category>
        <w:types>
          <w:type w:val="bbPlcHdr"/>
        </w:types>
        <w:behaviors>
          <w:behavior w:val="content"/>
        </w:behaviors>
        <w:guid w:val="{9C3D17B0-F034-4EA5-A820-1CCB32184FB6}"/>
      </w:docPartPr>
      <w:docPartBody>
        <w:p w:rsidR="007320EA" w:rsidRDefault="004F3E7E">
          <w:pPr>
            <w:pStyle w:val="65DF2C903BE544ED8C28A462E359D74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15</w:t>
          </w:r>
          <w:r w:rsidRPr="00D86945">
            <w:rPr>
              <w:rStyle w:val="SubtitleChar"/>
              <w:b/>
            </w:rPr>
            <w:fldChar w:fldCharType="end"/>
          </w:r>
        </w:p>
      </w:docPartBody>
    </w:docPart>
    <w:docPart>
      <w:docPartPr>
        <w:name w:val="36A7D9C8DEC549CD928787F281014A22"/>
        <w:category>
          <w:name w:val="General"/>
          <w:gallery w:val="placeholder"/>
        </w:category>
        <w:types>
          <w:type w:val="bbPlcHdr"/>
        </w:types>
        <w:behaviors>
          <w:behavior w:val="content"/>
        </w:behaviors>
        <w:guid w:val="{EEC0888E-B914-4F95-9CD9-811E8F2B16BD}"/>
      </w:docPartPr>
      <w:docPartBody>
        <w:p w:rsidR="007320EA" w:rsidRDefault="00F807D4" w:rsidP="00F807D4">
          <w:pPr>
            <w:pStyle w:val="36A7D9C8DEC549CD928787F281014A22"/>
          </w:pPr>
          <w:r w:rsidRPr="00DF027C">
            <w:t>Subtitle Text Here</w:t>
          </w:r>
        </w:p>
      </w:docPartBody>
    </w:docPart>
    <w:docPart>
      <w:docPartPr>
        <w:name w:val="5ED1A0E846EA491896830409DB2D5D07"/>
        <w:category>
          <w:name w:val="General"/>
          <w:gallery w:val="placeholder"/>
        </w:category>
        <w:types>
          <w:type w:val="bbPlcHdr"/>
        </w:types>
        <w:behaviors>
          <w:behavior w:val="content"/>
        </w:behaviors>
        <w:guid w:val="{75C1AFA6-5FEA-4E42-B1A8-0920EE881821}"/>
      </w:docPartPr>
      <w:docPartBody>
        <w:p w:rsidR="007320EA" w:rsidRDefault="00F807D4" w:rsidP="00F807D4">
          <w:pPr>
            <w:pStyle w:val="5ED1A0E846EA491896830409DB2D5D07"/>
          </w:pPr>
          <w:r>
            <w:rPr>
              <w:color w:val="4472C4" w:themeColor="accent1"/>
              <w:sz w:val="20"/>
              <w:szCs w:val="20"/>
            </w:rPr>
            <w:t>[Author name]</w:t>
          </w:r>
        </w:p>
      </w:docPartBody>
    </w:docPart>
    <w:docPart>
      <w:docPartPr>
        <w:name w:val="8B0F549292D748889DDAA883CC87474D"/>
        <w:category>
          <w:name w:val="General"/>
          <w:gallery w:val="placeholder"/>
        </w:category>
        <w:types>
          <w:type w:val="bbPlcHdr"/>
        </w:types>
        <w:behaviors>
          <w:behavior w:val="content"/>
        </w:behaviors>
        <w:guid w:val="{C2F8F420-86AC-431F-8BED-477856046FED}"/>
      </w:docPartPr>
      <w:docPartBody>
        <w:p w:rsidR="007320EA" w:rsidRDefault="00F807D4" w:rsidP="00F807D4">
          <w:pPr>
            <w:pStyle w:val="8B0F549292D748889DDAA883CC87474D"/>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D4"/>
    <w:rsid w:val="00365B37"/>
    <w:rsid w:val="004F3E7E"/>
    <w:rsid w:val="005E71BA"/>
    <w:rsid w:val="005F6CBF"/>
    <w:rsid w:val="007320EA"/>
    <w:rsid w:val="00917C29"/>
    <w:rsid w:val="00C61266"/>
    <w:rsid w:val="00E159D9"/>
    <w:rsid w:val="00F807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5DF2C903BE544ED8C28A462E359D748">
    <w:name w:val="65DF2C903BE544ED8C28A462E359D748"/>
  </w:style>
  <w:style w:type="paragraph" w:customStyle="1" w:styleId="36A7D9C8DEC549CD928787F281014A22">
    <w:name w:val="36A7D9C8DEC549CD928787F281014A22"/>
    <w:rsid w:val="00F807D4"/>
  </w:style>
  <w:style w:type="paragraph" w:customStyle="1" w:styleId="5ED1A0E846EA491896830409DB2D5D07">
    <w:name w:val="5ED1A0E846EA491896830409DB2D5D07"/>
    <w:rsid w:val="00F807D4"/>
  </w:style>
  <w:style w:type="paragraph" w:customStyle="1" w:styleId="8B0F549292D748889DDAA883CC87474D">
    <w:name w:val="8B0F549292D748889DDAA883CC87474D"/>
    <w:rsid w:val="00F80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8BD5-C423-4C28-860F-FBC70BAC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619</TotalTime>
  <Pages>9</Pages>
  <Words>969</Words>
  <Characters>4661</Characters>
  <Application>Microsoft Office Word</Application>
  <DocSecurity>0</DocSecurity>
  <Lines>233</Lines>
  <Paragraphs>63</Paragraphs>
  <ScaleCrop>false</ScaleCrop>
  <HeadingPairs>
    <vt:vector size="2" baseType="variant">
      <vt:variant>
        <vt:lpstr>Title</vt:lpstr>
      </vt:variant>
      <vt:variant>
        <vt:i4>1</vt:i4>
      </vt:variant>
    </vt:vector>
  </HeadingPairs>
  <TitlesOfParts>
    <vt:vector size="1" baseType="lpstr">
      <vt:lpstr>Tic-tac-toe report</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 report</dc:title>
  <dc:creator>Samuel Pitchforth</dc:creator>
  <cp:keywords/>
  <cp:lastModifiedBy>samuel@pitchforth.com</cp:lastModifiedBy>
  <cp:revision>11</cp:revision>
  <cp:lastPrinted>2022-06-28T07:59:00Z</cp:lastPrinted>
  <dcterms:created xsi:type="dcterms:W3CDTF">2022-06-22T00:55:00Z</dcterms:created>
  <dcterms:modified xsi:type="dcterms:W3CDTF">2022-06-28T10:37:00Z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