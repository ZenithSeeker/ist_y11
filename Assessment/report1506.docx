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3538" w14:textId="38C2935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2DA33F9A" wp14:editId="23F9F733">
            <wp:simplePos x="0" y="0"/>
            <wp:positionH relativeFrom="page">
              <wp:align>left</wp:align>
            </wp:positionH>
            <wp:positionV relativeFrom="page">
              <wp:posOffset>-15903</wp:posOffset>
            </wp:positionV>
            <wp:extent cx="7720302" cy="66836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302" cy="668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118D15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65D75E5" w14:textId="64DD6963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0A83BE" wp14:editId="16B88E82">
                      <wp:extent cx="3528695" cy="1773141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731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C355F" w14:textId="3EDE19B7" w:rsidR="004D6C41" w:rsidRPr="00D86945" w:rsidRDefault="00902296" w:rsidP="003F45A0">
                                  <w:pPr>
                                    <w:pStyle w:val="Title"/>
                                  </w:pPr>
                                  <w:r>
                                    <w:t>Tic</w:t>
                                  </w:r>
                                  <w:r w:rsidR="003F45A0">
                                    <w:t>-</w:t>
                                  </w:r>
                                  <w:r>
                                    <w:t>Tac</w:t>
                                  </w:r>
                                  <w:r w:rsidR="003F45A0">
                                    <w:t>-</w:t>
                                  </w:r>
                                  <w:r>
                                    <w:t>Toe</w:t>
                                  </w:r>
                                  <w:r w:rsidR="003F45A0">
                                    <w:t xml:space="preserve"> </w:t>
                                  </w:r>
                                  <w:r w:rsidR="00537007">
                                    <w:t>Systems</w:t>
                                  </w:r>
                                  <w:r w:rsidR="003F45A0">
                                    <w:t xml:space="preserve"> </w:t>
                                  </w:r>
                                  <w:r w:rsidR="004D6C41">
                                    <w:t>Rep</w:t>
                                  </w:r>
                                  <w:r w:rsidR="003F45A0">
                                    <w:t>or</w:t>
                                  </w:r>
                                  <w:r w:rsidR="004D6C41"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50A83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" filled="f" stroked="f" strokeweight=".5pt">
                      <v:textbox>
                        <w:txbxContent>
                          <w:p w14:paraId="3F6C355F" w14:textId="3EDE19B7" w:rsidR="004D6C41" w:rsidRPr="00D86945" w:rsidRDefault="00902296" w:rsidP="003F45A0">
                            <w:pPr>
                              <w:pStyle w:val="Title"/>
                            </w:pPr>
                            <w:r>
                              <w:t>Tic</w:t>
                            </w:r>
                            <w:r w:rsidR="003F45A0">
                              <w:t>-</w:t>
                            </w:r>
                            <w:r>
                              <w:t>Tac</w:t>
                            </w:r>
                            <w:r w:rsidR="003F45A0">
                              <w:t>-</w:t>
                            </w:r>
                            <w:r>
                              <w:t>Toe</w:t>
                            </w:r>
                            <w:r w:rsidR="003F45A0">
                              <w:t xml:space="preserve"> </w:t>
                            </w:r>
                            <w:r w:rsidR="00537007">
                              <w:t>Systems</w:t>
                            </w:r>
                            <w:r w:rsidR="003F45A0">
                              <w:t xml:space="preserve"> </w:t>
                            </w:r>
                            <w:r w:rsidR="004D6C41">
                              <w:t>Rep</w:t>
                            </w:r>
                            <w:r w:rsidR="003F45A0">
                              <w:t>or</w:t>
                            </w:r>
                            <w:r w:rsidR="004D6C41">
                              <w:t>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A808FC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2A5073" wp14:editId="115D0EB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6C18E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04CBB5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023965F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0AB2DEB7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65DF2C903BE544ED8C28A462E359D748"/>
              </w:placeholder>
              <w15:appearance w15:val="hidden"/>
            </w:sdtPr>
            <w:sdtEndPr/>
            <w:sdtContent>
              <w:p w14:paraId="3ABACF31" w14:textId="247B91AA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F45A0">
                  <w:rPr>
                    <w:rStyle w:val="SubtitleChar"/>
                    <w:b w:val="0"/>
                    <w:noProof/>
                  </w:rPr>
                  <w:t>June 15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A642147" w14:textId="7B998962" w:rsidR="003F45A0" w:rsidRPr="003F45A0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A0957A5" wp14:editId="13742963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4D9AD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1253856" w14:textId="2E01F15D" w:rsidR="00D077E9" w:rsidRDefault="00902296" w:rsidP="00D077E9">
            <w:r>
              <w:t>Samuel Pitchforth</w:t>
            </w:r>
          </w:p>
          <w:p w14:paraId="2BEEFED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B16C1D7" w14:textId="16A44663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6A6489A3" wp14:editId="2E0127C7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1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5FD6E7" wp14:editId="312611A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rgbClr val="34AB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FED7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" fillcolor="#34aba2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7352F8" wp14:editId="0842EE8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52896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031700CB" w14:textId="3DEBA8F6" w:rsidR="00D077E9" w:rsidRDefault="00537007" w:rsidP="00D077E9">
      <w:pPr>
        <w:pStyle w:val="Heading1"/>
      </w:pPr>
      <w:bookmarkStart w:id="0" w:name="_Toc106180614"/>
      <w:r>
        <w:lastRenderedPageBreak/>
        <w:t>Contents</w:t>
      </w:r>
      <w:bookmarkEnd w:id="0"/>
    </w:p>
    <w:tbl>
      <w:tblPr>
        <w:tblW w:w="10187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87"/>
      </w:tblGrid>
      <w:tr w:rsidR="00D077E9" w14:paraId="558B0CFB" w14:textId="77777777" w:rsidTr="008E37C4">
        <w:trPr>
          <w:trHeight w:val="3240"/>
        </w:trPr>
        <w:tc>
          <w:tcPr>
            <w:tcW w:w="10187" w:type="dxa"/>
          </w:tcPr>
          <w:p w14:paraId="11D13D44" w14:textId="77777777" w:rsidR="00DF027C" w:rsidRDefault="00DF027C" w:rsidP="00DF027C"/>
          <w:p w14:paraId="0FD3FB74" w14:textId="01739870" w:rsidR="00537007" w:rsidRDefault="00537007" w:rsidP="00DF027C">
            <w:pPr>
              <w:pStyle w:val="Content"/>
            </w:pPr>
          </w:p>
          <w:sdt>
            <w:sdtPr>
              <w:id w:val="1437795205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b/>
                <w:bCs/>
                <w:noProof/>
                <w:color w:val="082A75" w:themeColor="text2"/>
                <w:sz w:val="28"/>
                <w:szCs w:val="22"/>
              </w:rPr>
            </w:sdtEndPr>
            <w:sdtContent>
              <w:p w14:paraId="5C10C48F" w14:textId="00432472" w:rsidR="004D6C41" w:rsidRDefault="004D6C41">
                <w:pPr>
                  <w:pStyle w:val="TOCHeading"/>
                </w:pPr>
                <w:r>
                  <w:t>Contents</w:t>
                </w:r>
              </w:p>
              <w:p w14:paraId="37BC2ECC" w14:textId="512AFF32" w:rsidR="004D6C41" w:rsidRDefault="004D6C41">
                <w:pPr>
                  <w:pStyle w:val="TOC1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AU" w:eastAsia="ja-JP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06180614" w:history="1">
                  <w:r w:rsidRPr="00174A50">
                    <w:rPr>
                      <w:rStyle w:val="Hyperlink"/>
                      <w:noProof/>
                    </w:rPr>
                    <w:t>Contents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_Toc106180614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5C0E8B" w14:textId="25109A6F" w:rsidR="004D6C41" w:rsidRDefault="004D6C41">
                <w:pPr>
                  <w:pStyle w:val="TOC1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AU" w:eastAsia="ja-JP"/>
                  </w:rPr>
                </w:pPr>
                <w:hyperlink w:anchor="_Toc106180615" w:history="1">
                  <w:r w:rsidRPr="00174A50">
                    <w:rPr>
                      <w:rStyle w:val="Hyperlink"/>
                      <w:noProof/>
                    </w:rPr>
                    <w:t>Defining and understanding the problem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_Toc106180615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A6BA71" w14:textId="418ADA78" w:rsidR="004D6C41" w:rsidRDefault="004D6C41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AU" w:eastAsia="ja-JP"/>
                  </w:rPr>
                </w:pPr>
                <w:hyperlink w:anchor="_Toc106180616" w:history="1">
                  <w:r w:rsidRPr="00174A50">
                    <w:rPr>
                      <w:rStyle w:val="Hyperlink"/>
                      <w:noProof/>
                    </w:rPr>
                    <w:t>Gantt chart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_Toc106180616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5197D1" w14:textId="764B79FB" w:rsidR="004D6C41" w:rsidRDefault="004D6C41">
                <w:r>
                  <w:rPr>
                    <w:bCs/>
                    <w:noProof/>
                  </w:rPr>
                  <w:fldChar w:fldCharType="end"/>
                </w:r>
              </w:p>
            </w:sdtContent>
          </w:sdt>
          <w:p w14:paraId="2328211D" w14:textId="5024AC84" w:rsidR="00DF027C" w:rsidRDefault="00DF027C" w:rsidP="00537007"/>
        </w:tc>
      </w:tr>
    </w:tbl>
    <w:p w14:paraId="08A14365" w14:textId="2E728A84" w:rsidR="0087605E" w:rsidRDefault="0087605E" w:rsidP="00DF027C">
      <w:pPr>
        <w:rPr>
          <w:lang w:eastAsia="ja-JP"/>
        </w:rPr>
      </w:pPr>
    </w:p>
    <w:p w14:paraId="7B38B76D" w14:textId="49E1C9C2" w:rsidR="008E37C4" w:rsidRDefault="008E37C4" w:rsidP="00DF027C">
      <w:pPr>
        <w:rPr>
          <w:lang w:eastAsia="ja-JP"/>
        </w:rPr>
      </w:pPr>
    </w:p>
    <w:p w14:paraId="7605E660" w14:textId="5B63D4FA" w:rsidR="008E37C4" w:rsidRDefault="008E37C4" w:rsidP="00DF027C">
      <w:pPr>
        <w:rPr>
          <w:lang w:eastAsia="ja-JP"/>
        </w:rPr>
      </w:pPr>
    </w:p>
    <w:p w14:paraId="1FEE6E70" w14:textId="190F7C95" w:rsidR="008E37C4" w:rsidRDefault="008E37C4" w:rsidP="00DF027C">
      <w:pPr>
        <w:rPr>
          <w:lang w:eastAsia="ja-JP"/>
        </w:rPr>
      </w:pPr>
    </w:p>
    <w:p w14:paraId="022B14F5" w14:textId="49CFB0A7" w:rsidR="008E37C4" w:rsidRDefault="008E37C4" w:rsidP="00DF027C">
      <w:pPr>
        <w:rPr>
          <w:lang w:eastAsia="ja-JP"/>
        </w:rPr>
      </w:pPr>
    </w:p>
    <w:p w14:paraId="3FB8D29C" w14:textId="30747048" w:rsidR="008E37C4" w:rsidRDefault="008E37C4" w:rsidP="00DF027C">
      <w:pPr>
        <w:rPr>
          <w:lang w:eastAsia="ja-JP"/>
        </w:rPr>
      </w:pPr>
    </w:p>
    <w:p w14:paraId="7E044A2D" w14:textId="059EA041" w:rsidR="008E37C4" w:rsidRDefault="008E37C4" w:rsidP="00DF027C">
      <w:pPr>
        <w:rPr>
          <w:lang w:eastAsia="ja-JP"/>
        </w:rPr>
      </w:pPr>
    </w:p>
    <w:p w14:paraId="3176937D" w14:textId="2D04ECE4" w:rsidR="008E37C4" w:rsidRDefault="008E37C4" w:rsidP="00DF027C">
      <w:pPr>
        <w:rPr>
          <w:lang w:eastAsia="ja-JP"/>
        </w:rPr>
      </w:pPr>
    </w:p>
    <w:p w14:paraId="3100AF6F" w14:textId="02570F8B" w:rsidR="008E37C4" w:rsidRDefault="008E37C4" w:rsidP="00DF027C">
      <w:pPr>
        <w:rPr>
          <w:lang w:eastAsia="ja-JP"/>
        </w:rPr>
      </w:pPr>
    </w:p>
    <w:p w14:paraId="60FBEF48" w14:textId="3C17884E" w:rsidR="008E37C4" w:rsidRDefault="008E37C4" w:rsidP="00DF027C">
      <w:pPr>
        <w:rPr>
          <w:lang w:eastAsia="ja-JP"/>
        </w:rPr>
      </w:pPr>
    </w:p>
    <w:p w14:paraId="6DD4FF6F" w14:textId="1F584322" w:rsidR="008E37C4" w:rsidRDefault="008E37C4" w:rsidP="00DF027C">
      <w:pPr>
        <w:rPr>
          <w:lang w:eastAsia="ja-JP"/>
        </w:rPr>
      </w:pPr>
    </w:p>
    <w:p w14:paraId="181421EE" w14:textId="5766723D" w:rsidR="008E37C4" w:rsidRDefault="008E37C4" w:rsidP="00DF027C">
      <w:pPr>
        <w:rPr>
          <w:lang w:eastAsia="ja-JP"/>
        </w:rPr>
      </w:pPr>
    </w:p>
    <w:p w14:paraId="103972A4" w14:textId="06EFC750" w:rsidR="008E37C4" w:rsidRDefault="008E37C4" w:rsidP="00DF027C">
      <w:pPr>
        <w:rPr>
          <w:lang w:eastAsia="ja-JP"/>
        </w:rPr>
      </w:pPr>
    </w:p>
    <w:p w14:paraId="37BDF159" w14:textId="0CE0C065" w:rsidR="008E37C4" w:rsidRDefault="008E37C4" w:rsidP="00DF027C">
      <w:pPr>
        <w:rPr>
          <w:lang w:eastAsia="ja-JP"/>
        </w:rPr>
      </w:pPr>
    </w:p>
    <w:p w14:paraId="2541AD19" w14:textId="639A59B8" w:rsidR="008E37C4" w:rsidRDefault="008E37C4" w:rsidP="00DF027C">
      <w:pPr>
        <w:rPr>
          <w:lang w:eastAsia="ja-JP"/>
        </w:rPr>
      </w:pPr>
    </w:p>
    <w:p w14:paraId="3370C62E" w14:textId="086FA07D" w:rsidR="008E37C4" w:rsidRDefault="008E37C4" w:rsidP="00DF027C">
      <w:pPr>
        <w:rPr>
          <w:lang w:eastAsia="ja-JP"/>
        </w:rPr>
      </w:pPr>
    </w:p>
    <w:p w14:paraId="3D6CA3B7" w14:textId="0BD18830" w:rsidR="008E37C4" w:rsidRDefault="008E37C4" w:rsidP="00DF027C">
      <w:pPr>
        <w:rPr>
          <w:lang w:eastAsia="ja-JP"/>
        </w:rPr>
      </w:pPr>
    </w:p>
    <w:p w14:paraId="006251B6" w14:textId="56E57667" w:rsidR="008E37C4" w:rsidRDefault="008E37C4" w:rsidP="00DF027C">
      <w:pPr>
        <w:rPr>
          <w:lang w:eastAsia="ja-JP"/>
        </w:rPr>
      </w:pPr>
    </w:p>
    <w:p w14:paraId="3BFC2B9B" w14:textId="5421A788" w:rsidR="008E37C4" w:rsidRDefault="008E37C4" w:rsidP="00DF027C">
      <w:pPr>
        <w:rPr>
          <w:lang w:eastAsia="ja-JP"/>
        </w:rPr>
      </w:pPr>
    </w:p>
    <w:p w14:paraId="2A24FE86" w14:textId="684526A8" w:rsidR="008E37C4" w:rsidRDefault="008E37C4" w:rsidP="00DF027C">
      <w:pPr>
        <w:rPr>
          <w:lang w:eastAsia="ja-JP"/>
        </w:rPr>
      </w:pPr>
    </w:p>
    <w:p w14:paraId="3FE8DBEA" w14:textId="63497486" w:rsidR="008E37C4" w:rsidRDefault="008E37C4" w:rsidP="00DF027C">
      <w:pPr>
        <w:rPr>
          <w:lang w:eastAsia="ja-JP"/>
        </w:rPr>
      </w:pPr>
    </w:p>
    <w:p w14:paraId="13FE908B" w14:textId="27FBF379" w:rsidR="008E37C4" w:rsidRDefault="008E37C4" w:rsidP="00DF027C">
      <w:pPr>
        <w:rPr>
          <w:lang w:eastAsia="ja-JP"/>
        </w:rPr>
      </w:pPr>
    </w:p>
    <w:bookmarkStart w:id="1" w:name="_Toc106180615" w:displacedByCustomXml="next"/>
    <w:sdt>
      <w:sdtPr>
        <w:id w:val="851844754"/>
        <w:placeholder>
          <w:docPart w:val="36A7D9C8DEC549CD928787F281014A22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asciiTheme="minorHAnsi" w:hAnsiTheme="minorHAnsi"/>
          <w:b w:val="0"/>
          <w:color w:val="082A75" w:themeColor="text2"/>
          <w:kern w:val="0"/>
          <w:sz w:val="36"/>
          <w:szCs w:val="26"/>
        </w:rPr>
      </w:sdtEndPr>
      <w:sdtContent>
        <w:p w14:paraId="02DC4574" w14:textId="5B084FF3" w:rsidR="004D6C41" w:rsidRDefault="004D6C41" w:rsidP="008E37C4">
          <w:pPr>
            <w:pStyle w:val="Heading1"/>
          </w:pPr>
          <w:r w:rsidRPr="004D6C41">
            <w:t>Defining and understanding the problem</w:t>
          </w:r>
          <w:bookmarkEnd w:id="1"/>
        </w:p>
        <w:p w14:paraId="016F127C" w14:textId="200C9B02" w:rsidR="008E37C4" w:rsidRDefault="008E37C4" w:rsidP="008E37C4">
          <w:pPr>
            <w:pStyle w:val="Heading2"/>
            <w:rPr>
              <w:rFonts w:eastAsiaTheme="minorEastAsia" w:cstheme="minorBidi"/>
              <w:sz w:val="28"/>
              <w:szCs w:val="22"/>
            </w:rPr>
          </w:pPr>
          <w:bookmarkStart w:id="2" w:name="_Toc106180616"/>
          <w:r>
            <w:t>Gantt chart</w:t>
          </w:r>
        </w:p>
      </w:sdtContent>
    </w:sdt>
    <w:bookmarkEnd w:id="2" w:displacedByCustomXml="prev"/>
    <w:p w14:paraId="07B82DAC" w14:textId="3FBCC240" w:rsidR="008E37C4" w:rsidRDefault="008E37C4" w:rsidP="00DF027C">
      <w:pPr>
        <w:rPr>
          <w:lang w:eastAsia="ja-JP"/>
        </w:rPr>
      </w:pPr>
    </w:p>
    <w:p w14:paraId="4774F5E1" w14:textId="6D099067" w:rsidR="008E37C4" w:rsidRDefault="008E37C4" w:rsidP="00DF027C">
      <w:pPr>
        <w:rPr>
          <w:lang w:eastAsia="ja-JP"/>
        </w:rPr>
      </w:pPr>
    </w:p>
    <w:p w14:paraId="22F5AD31" w14:textId="4601E853" w:rsidR="008E37C4" w:rsidRDefault="008E37C4" w:rsidP="00DF027C">
      <w:pPr>
        <w:rPr>
          <w:lang w:eastAsia="ja-JP"/>
        </w:rPr>
      </w:pPr>
    </w:p>
    <w:p w14:paraId="523A827B" w14:textId="29AC89B8" w:rsidR="008E37C4" w:rsidRDefault="008E37C4" w:rsidP="00DF027C">
      <w:pPr>
        <w:rPr>
          <w:lang w:eastAsia="ja-JP"/>
        </w:rPr>
      </w:pPr>
    </w:p>
    <w:p w14:paraId="5B2C13EF" w14:textId="4505AB97" w:rsidR="008E37C4" w:rsidRDefault="008E37C4" w:rsidP="00DF027C">
      <w:pPr>
        <w:rPr>
          <w:lang w:eastAsia="ja-JP"/>
        </w:rPr>
      </w:pPr>
    </w:p>
    <w:p w14:paraId="05948BB0" w14:textId="2EBF8B85" w:rsidR="008E37C4" w:rsidRDefault="008E37C4" w:rsidP="00DF027C">
      <w:pPr>
        <w:rPr>
          <w:lang w:eastAsia="ja-JP"/>
        </w:rPr>
      </w:pPr>
    </w:p>
    <w:p w14:paraId="05584A15" w14:textId="271EB629" w:rsidR="008E37C4" w:rsidRDefault="008E37C4" w:rsidP="00DF027C">
      <w:pPr>
        <w:rPr>
          <w:lang w:eastAsia="ja-JP"/>
        </w:rPr>
      </w:pPr>
    </w:p>
    <w:p w14:paraId="603F1504" w14:textId="6F161749" w:rsidR="008E37C4" w:rsidRDefault="008E37C4" w:rsidP="00DF027C">
      <w:pPr>
        <w:rPr>
          <w:lang w:eastAsia="ja-JP"/>
        </w:rPr>
      </w:pPr>
    </w:p>
    <w:p w14:paraId="3D884DBF" w14:textId="311B668A" w:rsidR="008E37C4" w:rsidRDefault="008E37C4" w:rsidP="00DF027C">
      <w:pPr>
        <w:rPr>
          <w:lang w:eastAsia="ja-JP"/>
        </w:rPr>
      </w:pPr>
    </w:p>
    <w:p w14:paraId="033980EC" w14:textId="50138778" w:rsidR="008E37C4" w:rsidRDefault="008E37C4" w:rsidP="00DF027C">
      <w:pPr>
        <w:rPr>
          <w:lang w:eastAsia="ja-JP"/>
        </w:rPr>
      </w:pPr>
    </w:p>
    <w:p w14:paraId="1840E71B" w14:textId="0CEEBF7E" w:rsidR="008E37C4" w:rsidRDefault="008E37C4" w:rsidP="00DF027C">
      <w:pPr>
        <w:rPr>
          <w:lang w:eastAsia="ja-JP"/>
        </w:rPr>
      </w:pPr>
    </w:p>
    <w:p w14:paraId="3E34FF98" w14:textId="123E3440" w:rsidR="008E37C4" w:rsidRDefault="008E37C4" w:rsidP="00DF027C">
      <w:pPr>
        <w:rPr>
          <w:lang w:eastAsia="ja-JP"/>
        </w:rPr>
      </w:pPr>
    </w:p>
    <w:p w14:paraId="77674068" w14:textId="4F1EC8B8" w:rsidR="008E37C4" w:rsidRDefault="008E37C4" w:rsidP="00DF027C">
      <w:pPr>
        <w:rPr>
          <w:lang w:eastAsia="ja-JP"/>
        </w:rPr>
      </w:pPr>
    </w:p>
    <w:p w14:paraId="6B072D42" w14:textId="0D6024D5" w:rsidR="008E37C4" w:rsidRDefault="008E37C4" w:rsidP="00DF027C">
      <w:pPr>
        <w:rPr>
          <w:lang w:eastAsia="ja-JP"/>
        </w:rPr>
      </w:pPr>
    </w:p>
    <w:p w14:paraId="3C71A990" w14:textId="6F82DD44" w:rsidR="008E37C4" w:rsidRDefault="008E37C4" w:rsidP="00DF027C">
      <w:pPr>
        <w:rPr>
          <w:lang w:eastAsia="ja-JP"/>
        </w:rPr>
      </w:pPr>
    </w:p>
    <w:p w14:paraId="0A6F5F62" w14:textId="6DAAF8CF" w:rsidR="008E37C4" w:rsidRDefault="008E37C4" w:rsidP="00DF027C">
      <w:pPr>
        <w:rPr>
          <w:lang w:eastAsia="ja-JP"/>
        </w:rPr>
      </w:pPr>
    </w:p>
    <w:p w14:paraId="5317FE9B" w14:textId="5A8F5F3E" w:rsidR="008E37C4" w:rsidRDefault="008E37C4" w:rsidP="00DF027C">
      <w:pPr>
        <w:rPr>
          <w:lang w:eastAsia="ja-JP"/>
        </w:rPr>
      </w:pPr>
    </w:p>
    <w:p w14:paraId="4945ACAF" w14:textId="10FE8347" w:rsidR="008E37C4" w:rsidRDefault="008E37C4" w:rsidP="00DF027C">
      <w:pPr>
        <w:rPr>
          <w:lang w:eastAsia="ja-JP"/>
        </w:rPr>
      </w:pPr>
    </w:p>
    <w:p w14:paraId="0EFEFC22" w14:textId="671B66D0" w:rsidR="008E37C4" w:rsidRDefault="008E37C4" w:rsidP="00DF027C">
      <w:pPr>
        <w:rPr>
          <w:lang w:eastAsia="ja-JP"/>
        </w:rPr>
      </w:pPr>
    </w:p>
    <w:p w14:paraId="214417D3" w14:textId="4C52C076" w:rsidR="008E37C4" w:rsidRDefault="008E37C4" w:rsidP="00DF027C">
      <w:pPr>
        <w:rPr>
          <w:lang w:eastAsia="ja-JP"/>
        </w:rPr>
      </w:pPr>
    </w:p>
    <w:p w14:paraId="1DAE3B4C" w14:textId="40259093" w:rsidR="008E37C4" w:rsidRDefault="008E37C4" w:rsidP="00DF027C">
      <w:pPr>
        <w:rPr>
          <w:lang w:eastAsia="ja-JP"/>
        </w:rPr>
      </w:pPr>
    </w:p>
    <w:p w14:paraId="7C28398E" w14:textId="2E34FAD7" w:rsidR="008E37C4" w:rsidRDefault="008E37C4" w:rsidP="00DF027C">
      <w:pPr>
        <w:rPr>
          <w:lang w:eastAsia="ja-JP"/>
        </w:rPr>
      </w:pPr>
    </w:p>
    <w:p w14:paraId="4187E67E" w14:textId="15A24831" w:rsidR="008E37C4" w:rsidRDefault="008E37C4" w:rsidP="00DF027C">
      <w:pPr>
        <w:rPr>
          <w:lang w:eastAsia="ja-JP"/>
        </w:rPr>
      </w:pPr>
    </w:p>
    <w:p w14:paraId="0DB8402B" w14:textId="70826638" w:rsidR="008E37C4" w:rsidRDefault="008E37C4" w:rsidP="00DF027C">
      <w:pPr>
        <w:rPr>
          <w:lang w:eastAsia="ja-JP"/>
        </w:rPr>
      </w:pPr>
    </w:p>
    <w:p w14:paraId="55985FD0" w14:textId="51A096F0" w:rsidR="008E37C4" w:rsidRDefault="008E37C4" w:rsidP="00DF027C">
      <w:pPr>
        <w:rPr>
          <w:lang w:eastAsia="ja-JP"/>
        </w:rPr>
      </w:pPr>
    </w:p>
    <w:p w14:paraId="18CB5001" w14:textId="4AC8EF89" w:rsidR="008E37C4" w:rsidRDefault="008E37C4" w:rsidP="00DF027C">
      <w:pPr>
        <w:rPr>
          <w:lang w:eastAsia="ja-JP"/>
        </w:rPr>
      </w:pPr>
    </w:p>
    <w:p w14:paraId="199A24F4" w14:textId="4988515F" w:rsidR="008E37C4" w:rsidRDefault="008E37C4" w:rsidP="00DF027C">
      <w:pPr>
        <w:rPr>
          <w:lang w:eastAsia="ja-JP"/>
        </w:rPr>
      </w:pPr>
    </w:p>
    <w:p w14:paraId="0DA69437" w14:textId="4A90A845" w:rsidR="008E37C4" w:rsidRDefault="008E37C4" w:rsidP="00DF027C">
      <w:pPr>
        <w:rPr>
          <w:lang w:eastAsia="ja-JP"/>
        </w:rPr>
      </w:pPr>
    </w:p>
    <w:p w14:paraId="2A9431F0" w14:textId="124C99FC" w:rsidR="008E37C4" w:rsidRDefault="008E37C4" w:rsidP="00DF027C">
      <w:pPr>
        <w:rPr>
          <w:lang w:eastAsia="ja-JP"/>
        </w:rPr>
      </w:pPr>
    </w:p>
    <w:p w14:paraId="1FBC0B33" w14:textId="0C067547" w:rsidR="008E37C4" w:rsidRDefault="008E37C4" w:rsidP="00DF027C">
      <w:pPr>
        <w:rPr>
          <w:lang w:eastAsia="ja-JP"/>
        </w:rPr>
      </w:pPr>
    </w:p>
    <w:p w14:paraId="6ECDDEC9" w14:textId="6AE8B57C" w:rsidR="008E37C4" w:rsidRDefault="008E37C4" w:rsidP="00DF027C">
      <w:pPr>
        <w:rPr>
          <w:lang w:eastAsia="ja-JP"/>
        </w:rPr>
      </w:pPr>
    </w:p>
    <w:p w14:paraId="7C87489C" w14:textId="6CF97E88" w:rsidR="008E37C4" w:rsidRDefault="008E37C4" w:rsidP="00DF027C">
      <w:pPr>
        <w:rPr>
          <w:lang w:eastAsia="ja-JP"/>
        </w:rPr>
      </w:pPr>
    </w:p>
    <w:p w14:paraId="3A781CF8" w14:textId="2CFC2FC9" w:rsidR="008E37C4" w:rsidRDefault="008E37C4" w:rsidP="00DF027C">
      <w:pPr>
        <w:rPr>
          <w:lang w:eastAsia="ja-JP"/>
        </w:rPr>
      </w:pPr>
    </w:p>
    <w:p w14:paraId="61C1F5C1" w14:textId="68FDCEBE" w:rsidR="008E37C4" w:rsidRDefault="008E37C4" w:rsidP="00DF027C">
      <w:pPr>
        <w:rPr>
          <w:lang w:eastAsia="ja-JP"/>
        </w:rPr>
      </w:pPr>
    </w:p>
    <w:p w14:paraId="6BF142DC" w14:textId="219EEB15" w:rsidR="008E37C4" w:rsidRDefault="008E37C4" w:rsidP="00DF027C">
      <w:pPr>
        <w:rPr>
          <w:lang w:eastAsia="ja-JP"/>
        </w:rPr>
      </w:pPr>
    </w:p>
    <w:p w14:paraId="68AD5387" w14:textId="5C6A4625" w:rsidR="008E37C4" w:rsidRDefault="008E37C4" w:rsidP="00DF027C">
      <w:pPr>
        <w:rPr>
          <w:lang w:eastAsia="ja-JP"/>
        </w:rPr>
      </w:pPr>
    </w:p>
    <w:p w14:paraId="7411ED0E" w14:textId="6EC01656" w:rsidR="008E37C4" w:rsidRDefault="008E37C4" w:rsidP="00DF027C">
      <w:pPr>
        <w:rPr>
          <w:lang w:eastAsia="ja-JP"/>
        </w:rPr>
      </w:pPr>
    </w:p>
    <w:p w14:paraId="5A25E2F1" w14:textId="7A802192" w:rsidR="008E37C4" w:rsidRDefault="008E37C4" w:rsidP="00DF027C">
      <w:pPr>
        <w:rPr>
          <w:lang w:eastAsia="ja-JP"/>
        </w:rPr>
      </w:pPr>
    </w:p>
    <w:p w14:paraId="2094DF11" w14:textId="0A3E60ED" w:rsidR="008E37C4" w:rsidRDefault="008E37C4" w:rsidP="00DF027C">
      <w:pPr>
        <w:rPr>
          <w:lang w:eastAsia="ja-JP"/>
        </w:rPr>
      </w:pPr>
    </w:p>
    <w:p w14:paraId="16191E18" w14:textId="5CA448D2" w:rsidR="008E37C4" w:rsidRDefault="008E37C4" w:rsidP="00DF027C">
      <w:pPr>
        <w:rPr>
          <w:lang w:eastAsia="ja-JP"/>
        </w:rPr>
      </w:pPr>
    </w:p>
    <w:p w14:paraId="258A92C8" w14:textId="502DCB1C" w:rsidR="008E37C4" w:rsidRDefault="008E37C4" w:rsidP="00DF027C">
      <w:pPr>
        <w:rPr>
          <w:lang w:eastAsia="ja-JP"/>
        </w:rPr>
      </w:pPr>
    </w:p>
    <w:p w14:paraId="07D5E3D1" w14:textId="339178F5" w:rsidR="008E37C4" w:rsidRDefault="008E37C4" w:rsidP="00DF027C">
      <w:pPr>
        <w:rPr>
          <w:lang w:eastAsia="ja-JP"/>
        </w:rPr>
      </w:pPr>
    </w:p>
    <w:p w14:paraId="6EDA1309" w14:textId="3F193DC6" w:rsidR="008E37C4" w:rsidRDefault="008E37C4" w:rsidP="00DF027C">
      <w:pPr>
        <w:rPr>
          <w:lang w:eastAsia="ja-JP"/>
        </w:rPr>
      </w:pPr>
    </w:p>
    <w:p w14:paraId="4663B85C" w14:textId="7AA47CAE" w:rsidR="008E37C4" w:rsidRDefault="008E37C4" w:rsidP="00DF027C">
      <w:pPr>
        <w:rPr>
          <w:lang w:eastAsia="ja-JP"/>
        </w:rPr>
      </w:pPr>
    </w:p>
    <w:p w14:paraId="1350288F" w14:textId="0530A77B" w:rsidR="008E37C4" w:rsidRDefault="008E37C4" w:rsidP="00DF027C">
      <w:pPr>
        <w:rPr>
          <w:lang w:eastAsia="ja-JP"/>
        </w:rPr>
      </w:pPr>
    </w:p>
    <w:p w14:paraId="3695CFA2" w14:textId="2C4B4B4D" w:rsidR="008E37C4" w:rsidRDefault="008E37C4" w:rsidP="00DF027C">
      <w:pPr>
        <w:rPr>
          <w:lang w:eastAsia="ja-JP"/>
        </w:rPr>
      </w:pPr>
    </w:p>
    <w:p w14:paraId="5F948D75" w14:textId="61039C17" w:rsidR="008E37C4" w:rsidRDefault="008E37C4" w:rsidP="00DF027C">
      <w:pPr>
        <w:rPr>
          <w:lang w:eastAsia="ja-JP"/>
        </w:rPr>
      </w:pPr>
    </w:p>
    <w:p w14:paraId="62880F58" w14:textId="18C19FE0" w:rsidR="008E37C4" w:rsidRDefault="008E37C4" w:rsidP="00DF027C">
      <w:pPr>
        <w:rPr>
          <w:lang w:eastAsia="ja-JP"/>
        </w:rPr>
      </w:pPr>
    </w:p>
    <w:p w14:paraId="571F2658" w14:textId="610EF33B" w:rsidR="008E37C4" w:rsidRDefault="008E37C4" w:rsidP="00DF027C">
      <w:pPr>
        <w:rPr>
          <w:lang w:eastAsia="ja-JP"/>
        </w:rPr>
      </w:pPr>
    </w:p>
    <w:p w14:paraId="1596028A" w14:textId="36EC3562" w:rsidR="008E37C4" w:rsidRDefault="008E37C4" w:rsidP="00DF027C">
      <w:pPr>
        <w:rPr>
          <w:lang w:eastAsia="ja-JP"/>
        </w:rPr>
      </w:pPr>
    </w:p>
    <w:p w14:paraId="1EC8D4DC" w14:textId="199AB0C0" w:rsidR="008E37C4" w:rsidRDefault="008E37C4" w:rsidP="00DF027C">
      <w:pPr>
        <w:rPr>
          <w:lang w:eastAsia="ja-JP"/>
        </w:rPr>
      </w:pPr>
    </w:p>
    <w:p w14:paraId="5E7B6B66" w14:textId="3FD403FE" w:rsidR="008E37C4" w:rsidRDefault="008E37C4" w:rsidP="00DF027C">
      <w:pPr>
        <w:rPr>
          <w:lang w:eastAsia="ja-JP"/>
        </w:rPr>
      </w:pPr>
    </w:p>
    <w:p w14:paraId="43A9FC3E" w14:textId="6B3EAF9C" w:rsidR="008E37C4" w:rsidRDefault="008E37C4" w:rsidP="00DF027C">
      <w:pPr>
        <w:rPr>
          <w:lang w:eastAsia="ja-JP"/>
        </w:rPr>
      </w:pPr>
    </w:p>
    <w:p w14:paraId="5EE3F2C0" w14:textId="69E48BFC" w:rsidR="008E37C4" w:rsidRDefault="008E37C4" w:rsidP="00DF027C">
      <w:pPr>
        <w:rPr>
          <w:lang w:eastAsia="ja-JP"/>
        </w:rPr>
      </w:pPr>
    </w:p>
    <w:p w14:paraId="7FDB3363" w14:textId="174F4BF0" w:rsidR="008E37C4" w:rsidRDefault="008E37C4" w:rsidP="00DF027C">
      <w:pPr>
        <w:rPr>
          <w:lang w:eastAsia="ja-JP"/>
        </w:rPr>
      </w:pPr>
    </w:p>
    <w:p w14:paraId="5820EA1D" w14:textId="01C22FA8" w:rsidR="008E37C4" w:rsidRDefault="008E37C4" w:rsidP="00DF027C">
      <w:pPr>
        <w:rPr>
          <w:lang w:eastAsia="ja-JP"/>
        </w:rPr>
      </w:pPr>
    </w:p>
    <w:p w14:paraId="11AB00B3" w14:textId="68467D23" w:rsidR="008E37C4" w:rsidRDefault="008E37C4" w:rsidP="00DF027C">
      <w:pPr>
        <w:rPr>
          <w:lang w:eastAsia="ja-JP"/>
        </w:rPr>
      </w:pPr>
    </w:p>
    <w:p w14:paraId="733B9BB3" w14:textId="50D1291F" w:rsidR="008E37C4" w:rsidRDefault="008E37C4" w:rsidP="00DF027C">
      <w:pPr>
        <w:rPr>
          <w:lang w:eastAsia="ja-JP"/>
        </w:rPr>
      </w:pPr>
    </w:p>
    <w:p w14:paraId="03237749" w14:textId="02A3EA04" w:rsidR="008E37C4" w:rsidRDefault="008E37C4" w:rsidP="00DF027C">
      <w:pPr>
        <w:rPr>
          <w:lang w:eastAsia="ja-JP"/>
        </w:rPr>
      </w:pPr>
    </w:p>
    <w:p w14:paraId="65553B4C" w14:textId="11D0CB05" w:rsidR="008E37C4" w:rsidRDefault="008E37C4" w:rsidP="00DF027C">
      <w:pPr>
        <w:rPr>
          <w:lang w:eastAsia="ja-JP"/>
        </w:rPr>
      </w:pPr>
    </w:p>
    <w:p w14:paraId="120926AE" w14:textId="041DACF8" w:rsidR="008E37C4" w:rsidRDefault="008E37C4" w:rsidP="00DF027C">
      <w:pPr>
        <w:rPr>
          <w:lang w:eastAsia="ja-JP"/>
        </w:rPr>
      </w:pPr>
    </w:p>
    <w:p w14:paraId="01814BB6" w14:textId="58423FA3" w:rsidR="008E37C4" w:rsidRDefault="008E37C4" w:rsidP="00DF027C">
      <w:pPr>
        <w:rPr>
          <w:lang w:eastAsia="ja-JP"/>
        </w:rPr>
      </w:pPr>
    </w:p>
    <w:p w14:paraId="009024BD" w14:textId="34DE2168" w:rsidR="008E37C4" w:rsidRDefault="008E37C4" w:rsidP="00DF027C">
      <w:pPr>
        <w:rPr>
          <w:lang w:eastAsia="ja-JP"/>
        </w:rPr>
      </w:pPr>
    </w:p>
    <w:p w14:paraId="48B455D8" w14:textId="494E1440" w:rsidR="008E37C4" w:rsidRDefault="008E37C4" w:rsidP="00DF027C">
      <w:pPr>
        <w:rPr>
          <w:lang w:eastAsia="ja-JP"/>
        </w:rPr>
      </w:pPr>
    </w:p>
    <w:p w14:paraId="536BB610" w14:textId="66346358" w:rsidR="008E37C4" w:rsidRDefault="008E37C4" w:rsidP="00DF027C">
      <w:pPr>
        <w:rPr>
          <w:lang w:eastAsia="ja-JP"/>
        </w:rPr>
      </w:pPr>
    </w:p>
    <w:p w14:paraId="02D41784" w14:textId="1D96CFB0" w:rsidR="008E37C4" w:rsidRDefault="008E37C4" w:rsidP="00DF027C">
      <w:pPr>
        <w:rPr>
          <w:lang w:eastAsia="ja-JP"/>
        </w:rPr>
      </w:pPr>
    </w:p>
    <w:p w14:paraId="3DAA5746" w14:textId="4AE2FC15" w:rsidR="008E37C4" w:rsidRDefault="008E37C4" w:rsidP="00DF027C">
      <w:pPr>
        <w:rPr>
          <w:lang w:eastAsia="ja-JP"/>
        </w:rPr>
      </w:pPr>
    </w:p>
    <w:p w14:paraId="00EDA1CD" w14:textId="3764E5BA" w:rsidR="008E37C4" w:rsidRDefault="008E37C4" w:rsidP="00DF027C">
      <w:pPr>
        <w:rPr>
          <w:lang w:eastAsia="ja-JP"/>
        </w:rPr>
      </w:pPr>
    </w:p>
    <w:p w14:paraId="34CDE983" w14:textId="5A841CD5" w:rsidR="008E37C4" w:rsidRDefault="008E37C4" w:rsidP="00DF027C">
      <w:pPr>
        <w:rPr>
          <w:lang w:eastAsia="ja-JP"/>
        </w:rPr>
      </w:pPr>
    </w:p>
    <w:p w14:paraId="1952F3D8" w14:textId="1E615E7E" w:rsidR="008E37C4" w:rsidRDefault="008E37C4" w:rsidP="00DF027C">
      <w:pPr>
        <w:rPr>
          <w:lang w:eastAsia="ja-JP"/>
        </w:rPr>
      </w:pPr>
    </w:p>
    <w:p w14:paraId="1872C405" w14:textId="05D6A8CB" w:rsidR="008E37C4" w:rsidRDefault="008E37C4" w:rsidP="00DF027C">
      <w:pPr>
        <w:rPr>
          <w:lang w:eastAsia="ja-JP"/>
        </w:rPr>
      </w:pPr>
    </w:p>
    <w:p w14:paraId="17163756" w14:textId="4A558B93" w:rsidR="008E37C4" w:rsidRDefault="008E37C4" w:rsidP="00DF027C">
      <w:pPr>
        <w:rPr>
          <w:lang w:eastAsia="ja-JP"/>
        </w:rPr>
      </w:pPr>
    </w:p>
    <w:p w14:paraId="4ED85C1F" w14:textId="5D52E34F" w:rsidR="008E37C4" w:rsidRDefault="008E37C4" w:rsidP="00DF027C">
      <w:pPr>
        <w:rPr>
          <w:lang w:eastAsia="ja-JP"/>
        </w:rPr>
      </w:pPr>
    </w:p>
    <w:p w14:paraId="4FE72391" w14:textId="714C51A8" w:rsidR="008E37C4" w:rsidRDefault="008E37C4" w:rsidP="00DF027C">
      <w:pPr>
        <w:rPr>
          <w:lang w:eastAsia="ja-JP"/>
        </w:rPr>
      </w:pPr>
    </w:p>
    <w:p w14:paraId="17E58E06" w14:textId="5C86368C" w:rsidR="008E37C4" w:rsidRDefault="008E37C4" w:rsidP="00DF027C">
      <w:pPr>
        <w:rPr>
          <w:lang w:eastAsia="ja-JP"/>
        </w:rPr>
      </w:pPr>
    </w:p>
    <w:p w14:paraId="23E785CF" w14:textId="04050DBA" w:rsidR="008E37C4" w:rsidRDefault="008E37C4" w:rsidP="00DF027C">
      <w:pPr>
        <w:rPr>
          <w:lang w:eastAsia="ja-JP"/>
        </w:rPr>
      </w:pPr>
    </w:p>
    <w:p w14:paraId="50EC3C89" w14:textId="11DB34CE" w:rsidR="008E37C4" w:rsidRDefault="008E37C4" w:rsidP="00DF027C">
      <w:pPr>
        <w:rPr>
          <w:lang w:eastAsia="ja-JP"/>
        </w:rPr>
      </w:pPr>
    </w:p>
    <w:p w14:paraId="21857EEE" w14:textId="77777777" w:rsidR="008E37C4" w:rsidRPr="00D70D02" w:rsidRDefault="008E37C4" w:rsidP="00DF027C">
      <w:pPr>
        <w:rPr>
          <w:lang w:eastAsia="ja-JP"/>
        </w:rPr>
      </w:pPr>
    </w:p>
    <w:sectPr w:rsidR="008E37C4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4055" w14:textId="77777777" w:rsidR="00AC01BE" w:rsidRDefault="00AC01BE">
      <w:r>
        <w:separator/>
      </w:r>
    </w:p>
    <w:p w14:paraId="013EC244" w14:textId="77777777" w:rsidR="00AC01BE" w:rsidRDefault="00AC01BE"/>
  </w:endnote>
  <w:endnote w:type="continuationSeparator" w:id="0">
    <w:p w14:paraId="66E20F31" w14:textId="77777777" w:rsidR="00AC01BE" w:rsidRDefault="00AC01BE">
      <w:r>
        <w:continuationSeparator/>
      </w:r>
    </w:p>
    <w:p w14:paraId="096DB14E" w14:textId="77777777" w:rsidR="00AC01BE" w:rsidRDefault="00AC0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A7A67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D6C333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69A2" w14:textId="77777777" w:rsidR="00AC01BE" w:rsidRDefault="00AC01BE">
      <w:r>
        <w:separator/>
      </w:r>
    </w:p>
    <w:p w14:paraId="5C8673FF" w14:textId="77777777" w:rsidR="00AC01BE" w:rsidRDefault="00AC01BE"/>
  </w:footnote>
  <w:footnote w:type="continuationSeparator" w:id="0">
    <w:p w14:paraId="4A320A93" w14:textId="77777777" w:rsidR="00AC01BE" w:rsidRDefault="00AC01BE">
      <w:r>
        <w:continuationSeparator/>
      </w:r>
    </w:p>
    <w:p w14:paraId="7CCC79CC" w14:textId="77777777" w:rsidR="00AC01BE" w:rsidRDefault="00AC0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24F75" w:themeColor="accent1"/>
        <w:sz w:val="20"/>
        <w:szCs w:val="20"/>
      </w:rPr>
      <w:alias w:val="Author"/>
      <w:tag w:val=""/>
      <w:id w:val="-952397527"/>
      <w:placeholder>
        <w:docPart w:val="5ED1A0E846EA491896830409DB2D5D0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A248AE3" w14:textId="36F34AED" w:rsidR="004D6C41" w:rsidRDefault="004D6C41">
        <w:pPr>
          <w:pStyle w:val="Header"/>
          <w:jc w:val="center"/>
          <w:rPr>
            <w:color w:val="024F75" w:themeColor="accent1"/>
            <w:sz w:val="20"/>
          </w:rPr>
        </w:pPr>
        <w:r>
          <w:rPr>
            <w:color w:val="024F75" w:themeColor="accent1"/>
            <w:sz w:val="20"/>
            <w:szCs w:val="20"/>
          </w:rPr>
          <w:t>Samuel Pitchforth</w:t>
        </w:r>
      </w:p>
    </w:sdtContent>
  </w:sdt>
  <w:p w14:paraId="76F115CE" w14:textId="22D5CDC0" w:rsidR="004D6C41" w:rsidRDefault="004D6C41">
    <w:pPr>
      <w:pStyle w:val="Header"/>
      <w:jc w:val="center"/>
      <w:rPr>
        <w:caps/>
        <w:color w:val="024F75" w:themeColor="accent1"/>
      </w:rPr>
    </w:pPr>
    <w:r>
      <w:rPr>
        <w:caps/>
        <w:color w:val="024F75" w:themeColor="accent1"/>
      </w:rPr>
      <w:t xml:space="preserve"> </w:t>
    </w:r>
    <w:sdt>
      <w:sdtPr>
        <w:rPr>
          <w:caps/>
          <w:color w:val="024F75" w:themeColor="accent1"/>
        </w:rPr>
        <w:alias w:val="Title"/>
        <w:tag w:val=""/>
        <w:id w:val="-1954942076"/>
        <w:placeholder>
          <w:docPart w:val="8B0F549292D748889DDAA883CC8747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024F75" w:themeColor="accent1"/>
          </w:rPr>
          <w:t>Tic-Tac-Toe Systems report</w:t>
        </w:r>
      </w:sdtContent>
    </w:sdt>
  </w:p>
  <w:p w14:paraId="3F47E691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96"/>
    <w:rsid w:val="00004BB0"/>
    <w:rsid w:val="0002482E"/>
    <w:rsid w:val="00050324"/>
    <w:rsid w:val="00082517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F45A0"/>
    <w:rsid w:val="004110DE"/>
    <w:rsid w:val="0044085A"/>
    <w:rsid w:val="004B21A5"/>
    <w:rsid w:val="004D6C41"/>
    <w:rsid w:val="005037F0"/>
    <w:rsid w:val="00516A86"/>
    <w:rsid w:val="005275F6"/>
    <w:rsid w:val="00537007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E37C4"/>
    <w:rsid w:val="00902296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01B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721A3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0EF2E"/>
  <w15:docId w15:val="{693AFAA2-5AEF-4F4B-9F96-03898F55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7F0"/>
  </w:style>
  <w:style w:type="character" w:customStyle="1" w:styleId="HeaderChar">
    <w:name w:val="Header Char"/>
    <w:basedOn w:val="DefaultParagraphFont"/>
    <w:link w:val="Header"/>
    <w:uiPriority w:val="99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7007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370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00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37007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DF2C903BE544ED8C28A462E359D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D17B0-F034-4EA5-A820-1CCB32184FB6}"/>
      </w:docPartPr>
      <w:docPartBody>
        <w:p w:rsidR="00000000" w:rsidRDefault="004F3E7E">
          <w:pPr>
            <w:pStyle w:val="65DF2C903BE544ED8C28A462E359D748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15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36A7D9C8DEC549CD928787F281014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888E-B914-4F95-9CD9-811E8F2B16BD}"/>
      </w:docPartPr>
      <w:docPartBody>
        <w:p w:rsidR="00000000" w:rsidRDefault="00F807D4" w:rsidP="00F807D4">
          <w:pPr>
            <w:pStyle w:val="36A7D9C8DEC549CD928787F281014A22"/>
          </w:pPr>
          <w:r w:rsidRPr="00DF027C">
            <w:t>Subtitle Text Here</w:t>
          </w:r>
        </w:p>
      </w:docPartBody>
    </w:docPart>
    <w:docPart>
      <w:docPartPr>
        <w:name w:val="5ED1A0E846EA491896830409DB2D5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1AFA6-5FEA-4E42-B1A8-0920EE881821}"/>
      </w:docPartPr>
      <w:docPartBody>
        <w:p w:rsidR="00000000" w:rsidRDefault="00F807D4" w:rsidP="00F807D4">
          <w:pPr>
            <w:pStyle w:val="5ED1A0E846EA491896830409DB2D5D07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B0F549292D748889DDAA883CC874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8F420-86AC-431F-8BED-477856046FED}"/>
      </w:docPartPr>
      <w:docPartBody>
        <w:p w:rsidR="00000000" w:rsidRDefault="00F807D4" w:rsidP="00F807D4">
          <w:pPr>
            <w:pStyle w:val="8B0F549292D748889DDAA883CC87474D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D4"/>
    <w:rsid w:val="004F3E7E"/>
    <w:rsid w:val="00F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5DF2C903BE544ED8C28A462E359D748">
    <w:name w:val="65DF2C903BE544ED8C28A462E359D748"/>
  </w:style>
  <w:style w:type="paragraph" w:customStyle="1" w:styleId="2D740153938540E783280FF45FED96BE">
    <w:name w:val="2D740153938540E783280FF45FED96BE"/>
  </w:style>
  <w:style w:type="paragraph" w:customStyle="1" w:styleId="89AF287B3CFE4A7E83CA669A3013847F">
    <w:name w:val="89AF287B3CFE4A7E83CA669A3013847F"/>
  </w:style>
  <w:style w:type="paragraph" w:customStyle="1" w:styleId="5D844E40190E466DBF11700A640CA13F">
    <w:name w:val="5D844E40190E466DBF11700A640CA13F"/>
  </w:style>
  <w:style w:type="paragraph" w:customStyle="1" w:styleId="CB65499F7C654BAEA3A470692A82C8DA">
    <w:name w:val="CB65499F7C654BAEA3A470692A82C8DA"/>
  </w:style>
  <w:style w:type="paragraph" w:customStyle="1" w:styleId="4DEC713B9C704832B0EB92A5E80F6B66">
    <w:name w:val="4DEC713B9C704832B0EB92A5E80F6B66"/>
  </w:style>
  <w:style w:type="paragraph" w:customStyle="1" w:styleId="A5D608CB1BF747A18CDDB9D62E4C7725">
    <w:name w:val="A5D608CB1BF747A18CDDB9D62E4C7725"/>
  </w:style>
  <w:style w:type="paragraph" w:customStyle="1" w:styleId="19118952B4F84F9EB68759559EA87127">
    <w:name w:val="19118952B4F84F9EB68759559EA87127"/>
  </w:style>
  <w:style w:type="paragraph" w:customStyle="1" w:styleId="36A7D9C8DEC549CD928787F281014A22">
    <w:name w:val="36A7D9C8DEC549CD928787F281014A22"/>
    <w:rsid w:val="00F807D4"/>
  </w:style>
  <w:style w:type="paragraph" w:customStyle="1" w:styleId="AD8106EB68C54C2B90F2170D4FA09711">
    <w:name w:val="AD8106EB68C54C2B90F2170D4FA09711"/>
    <w:rsid w:val="00F807D4"/>
  </w:style>
  <w:style w:type="paragraph" w:customStyle="1" w:styleId="5ED1A0E846EA491896830409DB2D5D07">
    <w:name w:val="5ED1A0E846EA491896830409DB2D5D07"/>
    <w:rsid w:val="00F807D4"/>
  </w:style>
  <w:style w:type="paragraph" w:customStyle="1" w:styleId="8B0F549292D748889DDAA883CC87474D">
    <w:name w:val="8B0F549292D748889DDAA883CC87474D"/>
    <w:rsid w:val="00F80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8BD5-C423-4C28-860F-FBC70BAC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72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Pitchforth</dc:creator>
  <cp:keywords/>
  <cp:lastModifiedBy>samuel@pitchforth.com</cp:lastModifiedBy>
  <cp:revision>3</cp:revision>
  <cp:lastPrinted>2006-08-01T17:47:00Z</cp:lastPrinted>
  <dcterms:created xsi:type="dcterms:W3CDTF">2022-06-14T23:41:00Z</dcterms:created>
  <dcterms:modified xsi:type="dcterms:W3CDTF">2022-06-15T00:53:00Z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